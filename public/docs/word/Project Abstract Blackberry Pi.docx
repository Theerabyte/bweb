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E6FC" w14:textId="2B06AFFC" w:rsidR="003D1B04" w:rsidRPr="00FD1004" w:rsidRDefault="00675514" w:rsidP="000D291E">
      <w:pPr>
        <w:pStyle w:val="Heading1"/>
      </w:pPr>
      <w:r>
        <w:t>Blackberry PI</w:t>
      </w:r>
    </w:p>
    <w:p w14:paraId="7934167A" w14:textId="77777777" w:rsidR="000D291E" w:rsidRPr="00FD1004" w:rsidRDefault="000D291E">
      <w:pPr>
        <w:rPr>
          <w:rFonts w:ascii="Gill Sans MT" w:hAnsi="Gill Sans MT"/>
        </w:rPr>
      </w:pPr>
      <w:r w:rsidRPr="00FD1004">
        <w:rPr>
          <w:rFonts w:ascii="Gill Sans MT" w:hAnsi="Gill Sans MT"/>
        </w:rPr>
        <w:t xml:space="preserve">[Kurzbeschreibung Projekt.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 xml:space="preserve">. Stet </w:t>
      </w:r>
      <w:proofErr w:type="spellStart"/>
      <w:r w:rsidRPr="00FD1004">
        <w:rPr>
          <w:rFonts w:ascii="Gill Sans MT" w:hAnsi="Gill Sans MT"/>
        </w:rPr>
        <w:t>clita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kasd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gubergren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no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takimata</w:t>
      </w:r>
      <w:proofErr w:type="spellEnd"/>
      <w:r w:rsidRPr="00FD1004">
        <w:rPr>
          <w:rFonts w:ascii="Gill Sans MT" w:hAnsi="Gill Sans MT"/>
        </w:rPr>
        <w:t xml:space="preserve"> sanctus </w:t>
      </w:r>
      <w:proofErr w:type="spellStart"/>
      <w:r w:rsidRPr="00FD1004">
        <w:rPr>
          <w:rFonts w:ascii="Gill Sans MT" w:hAnsi="Gill Sans MT"/>
        </w:rPr>
        <w:t>est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>.]</w:t>
      </w:r>
    </w:p>
    <w:p w14:paraId="5E4F4AB8" w14:textId="77777777" w:rsidR="003D1B04" w:rsidRPr="00FD1004" w:rsidRDefault="003D1B04">
      <w:pPr>
        <w:rPr>
          <w:rFonts w:ascii="Gill Sans MT" w:hAnsi="Gill Sans MT"/>
        </w:rPr>
      </w:pPr>
    </w:p>
    <w:p w14:paraId="22F24D30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487E3D5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2C3C4177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1EA838F7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69E2131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est</w:t>
      </w:r>
      <w:r w:rsidRPr="00FD1004">
        <w:rPr>
          <w:rFonts w:ascii="Gill Sans MT" w:hAnsi="Gill Sans MT"/>
          <w:sz w:val="20"/>
          <w:szCs w:val="20"/>
        </w:rPr>
        <w:t>.]</w:t>
      </w:r>
    </w:p>
    <w:p w14:paraId="6B6C16E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2CB6E43F" w14:textId="77777777" w:rsidR="003D1B04" w:rsidRPr="00FD1004" w:rsidRDefault="004A23A5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Pr="00FD1004">
        <w:rPr>
          <w:rFonts w:ascii="Gill Sans MT" w:hAnsi="Gill Sans MT"/>
          <w:sz w:val="20"/>
          <w:szCs w:val="20"/>
        </w:rPr>
        <w:t>.]</w:t>
      </w:r>
    </w:p>
    <w:p w14:paraId="7F5F205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7F69D465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1A061883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6E709C4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186E9C8A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6678292E" w14:textId="77777777" w:rsidR="000D291E" w:rsidRPr="00FD1004" w:rsidRDefault="000D291E">
      <w:pPr>
        <w:rPr>
          <w:rFonts w:ascii="Gill Sans MT" w:hAnsi="Gill Sans MT"/>
        </w:rPr>
      </w:pPr>
    </w:p>
    <w:p w14:paraId="06E89D35" w14:textId="38749F22" w:rsidR="00675514" w:rsidRPr="00675514" w:rsidRDefault="00675514" w:rsidP="00675514">
      <w:pPr>
        <w:keepNext/>
        <w:rPr>
          <w:lang w:val="en-CH"/>
        </w:rPr>
      </w:pPr>
      <w:r w:rsidRPr="00675514">
        <w:rPr>
          <w:lang w:val="en-CH"/>
        </w:rPr>
        <w:drawing>
          <wp:inline distT="0" distB="0" distL="0" distR="0" wp14:anchorId="6CCCC684" wp14:editId="60A5A24D">
            <wp:extent cx="2407920" cy="1603735"/>
            <wp:effectExtent l="0" t="0" r="0" b="0"/>
            <wp:docPr id="1662110230" name="Picture 2" descr="A computer chip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0230" name="Picture 2" descr="A computer chip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44" cy="16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A020" w14:textId="77777777" w:rsidR="003D1B04" w:rsidRDefault="001D141D" w:rsidP="001D141D">
      <w:pPr>
        <w:pStyle w:val="Caption"/>
        <w:rPr>
          <w:rFonts w:ascii="Gill Sans MT" w:hAnsi="Gill Sans MT"/>
        </w:rPr>
      </w:pPr>
      <w:r w:rsidRPr="00FD1004">
        <w:rPr>
          <w:rFonts w:ascii="Gill Sans MT" w:hAnsi="Gill Sans MT"/>
        </w:rPr>
        <w:t>Visualisierungen: Integration von Diagrammen, Screenshots oder anderen visuellen Elementen zur Veranschaulichung des Projekts.</w:t>
      </w:r>
    </w:p>
    <w:p w14:paraId="666EAA43" w14:textId="1D01945E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65156" w14:textId="77777777" w:rsidR="00E36054" w:rsidRDefault="00E36054" w:rsidP="000D291E">
      <w:pPr>
        <w:spacing w:after="0" w:line="240" w:lineRule="auto"/>
      </w:pPr>
      <w:r>
        <w:separator/>
      </w:r>
    </w:p>
  </w:endnote>
  <w:endnote w:type="continuationSeparator" w:id="0">
    <w:p w14:paraId="7FC1A416" w14:textId="77777777" w:rsidR="00E36054" w:rsidRDefault="00E36054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F9C5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627EC" w14:textId="7777777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1B2E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1D70B" w14:textId="77777777" w:rsidR="00E36054" w:rsidRDefault="00E36054" w:rsidP="000D291E">
      <w:pPr>
        <w:spacing w:after="0" w:line="240" w:lineRule="auto"/>
      </w:pPr>
      <w:r>
        <w:separator/>
      </w:r>
    </w:p>
  </w:footnote>
  <w:footnote w:type="continuationSeparator" w:id="0">
    <w:p w14:paraId="305BEA1C" w14:textId="77777777" w:rsidR="00E36054" w:rsidRDefault="00E36054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FA07C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A6F825E" w14:textId="77777777" w:rsidTr="006715E1">
      <w:tc>
        <w:tcPr>
          <w:tcW w:w="4531" w:type="dxa"/>
        </w:tcPr>
        <w:p w14:paraId="6DF1CA6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6FEE89B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D250EAA" w14:textId="77777777" w:rsidR="005034A3" w:rsidRDefault="005034A3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[Datum</w:t>
          </w:r>
          <w:r w:rsidR="00D93131">
            <w:rPr>
              <w:rFonts w:ascii="Gill Sans MT" w:hAnsi="Gill Sans MT"/>
            </w:rPr>
            <w:t xml:space="preserve"> Projekt</w:t>
          </w:r>
          <w:r>
            <w:rPr>
              <w:rFonts w:ascii="Gill Sans MT" w:hAnsi="Gill Sans MT"/>
            </w:rPr>
            <w:t>]</w:t>
          </w:r>
        </w:p>
        <w:p w14:paraId="01B04EA0" w14:textId="77777777" w:rsidR="001D141D" w:rsidRDefault="001D141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[Dauer der Projektarbeit in h]</w:t>
          </w:r>
        </w:p>
      </w:tc>
      <w:tc>
        <w:tcPr>
          <w:tcW w:w="4531" w:type="dxa"/>
        </w:tcPr>
        <w:p w14:paraId="63C512C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3ECB246" wp14:editId="1A8003BE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E92198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A0A7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14"/>
    <w:rsid w:val="00063D89"/>
    <w:rsid w:val="000B3458"/>
    <w:rsid w:val="000D291E"/>
    <w:rsid w:val="000F27F5"/>
    <w:rsid w:val="00155BC5"/>
    <w:rsid w:val="001D141D"/>
    <w:rsid w:val="0027527F"/>
    <w:rsid w:val="002831A8"/>
    <w:rsid w:val="00353667"/>
    <w:rsid w:val="00365543"/>
    <w:rsid w:val="00380B46"/>
    <w:rsid w:val="003D1B04"/>
    <w:rsid w:val="004214CB"/>
    <w:rsid w:val="00442E77"/>
    <w:rsid w:val="004A23A5"/>
    <w:rsid w:val="004E4B23"/>
    <w:rsid w:val="005034A3"/>
    <w:rsid w:val="00594A4A"/>
    <w:rsid w:val="00675514"/>
    <w:rsid w:val="006A361D"/>
    <w:rsid w:val="0070194B"/>
    <w:rsid w:val="00793D4E"/>
    <w:rsid w:val="00832856"/>
    <w:rsid w:val="00BD665B"/>
    <w:rsid w:val="00BE17CA"/>
    <w:rsid w:val="00D02B08"/>
    <w:rsid w:val="00D93131"/>
    <w:rsid w:val="00E36054"/>
    <w:rsid w:val="00EB10C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2371"/>
  <w15:chartTrackingRefBased/>
  <w15:docId w15:val="{3AEE1604-232B-4DA0-BBF7-5AFBFCE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</cp:revision>
  <cp:lastPrinted>2024-02-28T06:58:00Z</cp:lastPrinted>
  <dcterms:created xsi:type="dcterms:W3CDTF">2025-08-25T09:53:00Z</dcterms:created>
  <dcterms:modified xsi:type="dcterms:W3CDTF">2025-08-25T09:54:00Z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