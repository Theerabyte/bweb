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1304A" w14:textId="4A37ED93" w:rsidR="003D1B04" w:rsidRPr="00FD1004" w:rsidRDefault="00F045B1" w:rsidP="000D291E">
      <w:pPr>
        <w:pStyle w:val="Heading1"/>
      </w:pPr>
      <w:r>
        <w:t>Website Modul 293</w:t>
      </w:r>
    </w:p>
    <w:p w14:paraId="73362DB1" w14:textId="77777777" w:rsidR="000D291E" w:rsidRPr="00FD1004" w:rsidRDefault="000D291E">
      <w:pPr>
        <w:rPr>
          <w:rFonts w:ascii="Gill Sans MT" w:hAnsi="Gill Sans MT"/>
        </w:rPr>
      </w:pPr>
      <w:r w:rsidRPr="00FD1004">
        <w:rPr>
          <w:rFonts w:ascii="Gill Sans MT" w:hAnsi="Gill Sans MT"/>
        </w:rPr>
        <w:t>[Kurzbeschreibung Projekt.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w:t>
      </w:r>
    </w:p>
    <w:p w14:paraId="0083E2F4" w14:textId="77777777" w:rsidR="003D1B04" w:rsidRPr="00FD1004" w:rsidRDefault="003D1B04">
      <w:pPr>
        <w:rPr>
          <w:rFonts w:ascii="Gill Sans MT" w:hAnsi="Gill Sans MT"/>
        </w:rPr>
      </w:pPr>
    </w:p>
    <w:p w14:paraId="5EA663A9" w14:textId="77777777" w:rsidR="00793D4E" w:rsidRPr="00FD1004" w:rsidRDefault="00793D4E">
      <w:pPr>
        <w:rPr>
          <w:rFonts w:ascii="Gill Sans MT" w:hAnsi="Gill Sans MT"/>
        </w:rPr>
        <w:sectPr w:rsidR="00793D4E" w:rsidRPr="00FD1004" w:rsidSect="001D141D">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567" w:left="1701" w:header="709" w:footer="567" w:gutter="0"/>
          <w:cols w:space="708"/>
          <w:docGrid w:linePitch="360"/>
        </w:sectPr>
      </w:pPr>
    </w:p>
    <w:p w14:paraId="304A2D01" w14:textId="77777777" w:rsidR="003D1B04" w:rsidRPr="00FD1004" w:rsidRDefault="003D1B04" w:rsidP="00793D4E">
      <w:pPr>
        <w:pStyle w:val="Heading2"/>
      </w:pPr>
      <w:r w:rsidRPr="00FD1004">
        <w:t>Ausgangslage</w:t>
      </w:r>
    </w:p>
    <w:p w14:paraId="28AD3FCE"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19757D68" w14:textId="77777777" w:rsidR="003D1B04" w:rsidRPr="00FD1004" w:rsidRDefault="00EB10CC" w:rsidP="00793D4E">
      <w:pPr>
        <w:pStyle w:val="Heading2"/>
      </w:pPr>
      <w:r w:rsidRPr="00FD1004">
        <w:t>Ziele</w:t>
      </w:r>
    </w:p>
    <w:p w14:paraId="4B58C1C4"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w:t>
      </w:r>
      <w:r w:rsidRPr="00FD1004">
        <w:rPr>
          <w:rFonts w:ascii="Gill Sans MT" w:hAnsi="Gill Sans MT"/>
          <w:sz w:val="20"/>
          <w:szCs w:val="20"/>
        </w:rPr>
        <w:t>.]</w:t>
      </w:r>
    </w:p>
    <w:p w14:paraId="270E64E1" w14:textId="77777777" w:rsidR="003D1B04" w:rsidRPr="00FD1004" w:rsidRDefault="003D1B04" w:rsidP="00793D4E">
      <w:pPr>
        <w:pStyle w:val="Heading2"/>
      </w:pPr>
      <w:r w:rsidRPr="00FD1004">
        <w:t>Umsetzung</w:t>
      </w:r>
    </w:p>
    <w:p w14:paraId="6E40DC0F" w14:textId="77777777" w:rsidR="003D1B04" w:rsidRPr="00FD1004" w:rsidRDefault="004A23A5">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r w:rsidR="000D291E" w:rsidRPr="00FD1004">
        <w:rPr>
          <w:rFonts w:ascii="Gill Sans MT" w:hAnsi="Gill Sans MT"/>
          <w:sz w:val="20"/>
          <w:szCs w:val="20"/>
        </w:rPr>
        <w:t>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494720DD" w14:textId="77777777" w:rsidR="003D1B04" w:rsidRPr="00FD1004" w:rsidRDefault="00FD1004" w:rsidP="00793D4E">
      <w:pPr>
        <w:pStyle w:val="Heading2"/>
      </w:pPr>
      <w:r w:rsidRPr="00FD1004">
        <w:t>Ergebnis</w:t>
      </w:r>
    </w:p>
    <w:p w14:paraId="48C48A0A"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Pr="00FD1004">
        <w:rPr>
          <w:rFonts w:ascii="Gill Sans MT" w:hAnsi="Gill Sans MT"/>
          <w:sz w:val="20"/>
          <w:szCs w:val="20"/>
        </w:rPr>
        <w:t>]</w:t>
      </w:r>
    </w:p>
    <w:p w14:paraId="36F06D9C" w14:textId="77777777" w:rsidR="003D1B04" w:rsidRPr="00FD1004" w:rsidRDefault="003D1B04" w:rsidP="00793D4E">
      <w:pPr>
        <w:pStyle w:val="Heading2"/>
      </w:pPr>
      <w:r w:rsidRPr="00FD1004">
        <w:t>Erkenntnisse</w:t>
      </w:r>
    </w:p>
    <w:p w14:paraId="40A9DA8E" w14:textId="77777777" w:rsidR="00BE17CA" w:rsidRPr="00FD1004" w:rsidRDefault="004A23A5" w:rsidP="00BE17CA">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00380B46">
        <w:rPr>
          <w:rFonts w:ascii="Gill Sans MT" w:hAnsi="Gill Sans MT"/>
          <w:sz w:val="20"/>
          <w:szCs w:val="20"/>
        </w:rPr>
        <w:t>]</w:t>
      </w:r>
    </w:p>
    <w:p w14:paraId="4F324E1B" w14:textId="77777777" w:rsidR="001D141D" w:rsidRPr="00FD1004" w:rsidRDefault="001D141D">
      <w:pPr>
        <w:rPr>
          <w:rFonts w:ascii="Gill Sans MT" w:hAnsi="Gill Sans MT"/>
          <w:sz w:val="20"/>
          <w:szCs w:val="20"/>
        </w:rPr>
        <w:sectPr w:rsidR="001D141D" w:rsidRPr="00FD1004" w:rsidSect="001D141D">
          <w:type w:val="continuous"/>
          <w:pgSz w:w="11906" w:h="16838"/>
          <w:pgMar w:top="1418" w:right="851" w:bottom="907" w:left="1701" w:header="709" w:footer="709" w:gutter="0"/>
          <w:cols w:num="2" w:space="566"/>
          <w:docGrid w:linePitch="360"/>
        </w:sectPr>
      </w:pPr>
      <w:r w:rsidRPr="00FD1004">
        <w:rPr>
          <w:rFonts w:ascii="Gill Sans MT" w:hAnsi="Gill Sans MT"/>
          <w:sz w:val="20"/>
          <w:szCs w:val="20"/>
        </w:rPr>
        <w:t>.</w:t>
      </w:r>
    </w:p>
    <w:p w14:paraId="57EB3773" w14:textId="77777777" w:rsidR="000D291E" w:rsidRPr="00FD1004" w:rsidRDefault="000D291E">
      <w:pPr>
        <w:rPr>
          <w:rFonts w:ascii="Gill Sans MT" w:hAnsi="Gill Sans MT"/>
        </w:rPr>
      </w:pPr>
    </w:p>
    <w:p w14:paraId="75BB2837" w14:textId="77777777" w:rsidR="000D291E" w:rsidRPr="00FD1004" w:rsidRDefault="000D291E" w:rsidP="000D291E">
      <w:pPr>
        <w:keepNext/>
      </w:pPr>
      <w:r w:rsidRPr="00FD1004">
        <w:rPr>
          <w:rFonts w:ascii="Gill Sans MT" w:hAnsi="Gill Sans MT"/>
          <w:noProof/>
          <w:lang w:eastAsia="de-CH"/>
        </w:rPr>
        <w:drawing>
          <wp:inline distT="0" distB="0" distL="0" distR="0" wp14:anchorId="70F38E6D" wp14:editId="4AABDCD0">
            <wp:extent cx="3041448" cy="1581150"/>
            <wp:effectExtent l="0" t="0" r="0" b="0"/>
            <wp:docPr id="3" name="Grafik 3" descr="Hiera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Hierarchy.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043036" cy="1581976"/>
                    </a:xfrm>
                    <a:prstGeom prst="rect">
                      <a:avLst/>
                    </a:prstGeom>
                  </pic:spPr>
                </pic:pic>
              </a:graphicData>
            </a:graphic>
          </wp:inline>
        </w:drawing>
      </w:r>
    </w:p>
    <w:p w14:paraId="2802C656" w14:textId="77777777" w:rsidR="003D1B04" w:rsidRDefault="001D141D" w:rsidP="001D141D">
      <w:pPr>
        <w:pStyle w:val="Caption"/>
        <w:rPr>
          <w:rFonts w:ascii="Gill Sans MT" w:hAnsi="Gill Sans MT"/>
        </w:rPr>
      </w:pPr>
      <w:r w:rsidRPr="00FD1004">
        <w:rPr>
          <w:rFonts w:ascii="Gill Sans MT" w:hAnsi="Gill Sans MT"/>
        </w:rPr>
        <w:t>Visualisierungen: Integration von Diagrammen, Screenshots oder anderen visuellen Elementen zur Veranschaulichung des Projekts.</w:t>
      </w:r>
    </w:p>
    <w:p w14:paraId="0D7F8A91" w14:textId="77777777" w:rsidR="00442E77" w:rsidRPr="00442E77" w:rsidRDefault="00442E77" w:rsidP="00442E77">
      <w:pPr>
        <w:tabs>
          <w:tab w:val="left" w:pos="1740"/>
        </w:tabs>
      </w:pPr>
      <w:r>
        <w:tab/>
      </w:r>
    </w:p>
    <w:sectPr w:rsidR="00442E77" w:rsidRPr="00442E77" w:rsidSect="001D141D">
      <w:type w:val="continuous"/>
      <w:pgSz w:w="11906" w:h="16838"/>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E9828" w14:textId="77777777" w:rsidR="002230DF" w:rsidRDefault="002230DF" w:rsidP="000D291E">
      <w:pPr>
        <w:spacing w:after="0" w:line="240" w:lineRule="auto"/>
      </w:pPr>
      <w:r>
        <w:separator/>
      </w:r>
    </w:p>
  </w:endnote>
  <w:endnote w:type="continuationSeparator" w:id="0">
    <w:p w14:paraId="0D34ECE1" w14:textId="77777777" w:rsidR="002230DF" w:rsidRDefault="002230DF"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28A8B" w14:textId="77777777" w:rsidR="00442E77" w:rsidRDefault="00442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8A4B" w14:textId="77777777" w:rsidR="00442E77" w:rsidRPr="00442E77" w:rsidRDefault="00442E77" w:rsidP="001D141D">
    <w:pPr>
      <w:pStyle w:val="Footer"/>
      <w:pBdr>
        <w:top w:val="single" w:sz="4" w:space="1" w:color="auto"/>
      </w:pBdr>
      <w:rPr>
        <w:rFonts w:ascii="Gill Sans MT" w:hAnsi="Gill Sans MT"/>
        <w:sz w:val="18"/>
        <w:lang w:val="en-CH"/>
      </w:rPr>
    </w:pPr>
    <w:r>
      <w:rPr>
        <w:rFonts w:ascii="Gill Sans MT" w:hAnsi="Gill Sans MT"/>
        <w:sz w:val="18"/>
        <w:lang w:val="en-CH"/>
      </w:rPr>
      <w:t>Project_Abstract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CB0CF" w14:textId="77777777" w:rsidR="00442E77" w:rsidRDefault="00442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72724" w14:textId="77777777" w:rsidR="002230DF" w:rsidRDefault="002230DF" w:rsidP="000D291E">
      <w:pPr>
        <w:spacing w:after="0" w:line="240" w:lineRule="auto"/>
      </w:pPr>
      <w:r>
        <w:separator/>
      </w:r>
    </w:p>
  </w:footnote>
  <w:footnote w:type="continuationSeparator" w:id="0">
    <w:p w14:paraId="3AEBF4F8" w14:textId="77777777" w:rsidR="002230DF" w:rsidRDefault="002230DF" w:rsidP="000D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0DC2B" w14:textId="77777777" w:rsidR="00442E77" w:rsidRDefault="00442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034A3" w14:paraId="23A2D314" w14:textId="77777777" w:rsidTr="006715E1">
      <w:tc>
        <w:tcPr>
          <w:tcW w:w="4531" w:type="dxa"/>
        </w:tcPr>
        <w:p w14:paraId="4B513B48" w14:textId="77777777" w:rsidR="005034A3" w:rsidRDefault="00442E77" w:rsidP="005034A3">
          <w:pPr>
            <w:rPr>
              <w:rFonts w:ascii="Gill Sans MT" w:hAnsi="Gill Sans MT"/>
            </w:rPr>
          </w:pPr>
          <w:r>
            <w:rPr>
              <w:rFonts w:ascii="Gill Sans MT" w:hAnsi="Gill Sans MT"/>
            </w:rPr>
            <w:t>Naomi Bächler</w:t>
          </w:r>
        </w:p>
        <w:p w14:paraId="065C0A4F" w14:textId="77777777" w:rsidR="005034A3" w:rsidRDefault="00442E77" w:rsidP="005034A3">
          <w:pPr>
            <w:rPr>
              <w:rFonts w:ascii="Gill Sans MT" w:hAnsi="Gill Sans MT"/>
            </w:rPr>
          </w:pPr>
          <w:r>
            <w:rPr>
              <w:rFonts w:ascii="Gill Sans MT" w:hAnsi="Gill Sans MT"/>
            </w:rPr>
            <w:t>IM23A</w:t>
          </w:r>
        </w:p>
        <w:p w14:paraId="14042150" w14:textId="77777777" w:rsidR="005034A3" w:rsidRDefault="005034A3" w:rsidP="005034A3">
          <w:pPr>
            <w:rPr>
              <w:rFonts w:ascii="Gill Sans MT" w:hAnsi="Gill Sans MT"/>
            </w:rPr>
          </w:pPr>
          <w:r>
            <w:rPr>
              <w:rFonts w:ascii="Gill Sans MT" w:hAnsi="Gill Sans MT"/>
            </w:rPr>
            <w:t>[Datum</w:t>
          </w:r>
          <w:r w:rsidR="00D93131">
            <w:rPr>
              <w:rFonts w:ascii="Gill Sans MT" w:hAnsi="Gill Sans MT"/>
            </w:rPr>
            <w:t xml:space="preserve"> Projekt</w:t>
          </w:r>
          <w:r>
            <w:rPr>
              <w:rFonts w:ascii="Gill Sans MT" w:hAnsi="Gill Sans MT"/>
            </w:rPr>
            <w:t>]</w:t>
          </w:r>
        </w:p>
        <w:p w14:paraId="7D7EBEC5" w14:textId="77777777" w:rsidR="001D141D" w:rsidRDefault="001D141D" w:rsidP="005034A3">
          <w:pPr>
            <w:rPr>
              <w:rFonts w:ascii="Gill Sans MT" w:hAnsi="Gill Sans MT"/>
            </w:rPr>
          </w:pPr>
          <w:r>
            <w:rPr>
              <w:rFonts w:ascii="Gill Sans MT" w:hAnsi="Gill Sans MT"/>
            </w:rPr>
            <w:t>[Dauer der Projektarbeit in h]</w:t>
          </w:r>
        </w:p>
      </w:tc>
      <w:tc>
        <w:tcPr>
          <w:tcW w:w="4531" w:type="dxa"/>
        </w:tcPr>
        <w:p w14:paraId="02697B10" w14:textId="77777777" w:rsidR="005034A3" w:rsidRDefault="001D141D" w:rsidP="005034A3">
          <w:pPr>
            <w:jc w:val="right"/>
            <w:rPr>
              <w:rFonts w:ascii="Gill Sans MT" w:hAnsi="Gill Sans MT"/>
            </w:rPr>
          </w:pPr>
          <w:r>
            <w:rPr>
              <w:noProof/>
            </w:rPr>
            <w:drawing>
              <wp:inline distT="0" distB="0" distL="0" distR="0" wp14:anchorId="1065A225" wp14:editId="260A3278">
                <wp:extent cx="1786250" cy="90000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6250" cy="900000"/>
                        </a:xfrm>
                        <a:prstGeom prst="rect">
                          <a:avLst/>
                        </a:prstGeom>
                      </pic:spPr>
                    </pic:pic>
                  </a:graphicData>
                </a:graphic>
              </wp:inline>
            </w:drawing>
          </w:r>
        </w:p>
      </w:tc>
    </w:tr>
  </w:tbl>
  <w:p w14:paraId="38887DEF" w14:textId="77777777" w:rsidR="005034A3" w:rsidRDefault="005034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CF2AF" w14:textId="77777777" w:rsidR="00442E77" w:rsidRDefault="00442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E29"/>
    <w:multiLevelType w:val="multilevel"/>
    <w:tmpl w:val="E2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5B1"/>
    <w:rsid w:val="00063D89"/>
    <w:rsid w:val="000B3458"/>
    <w:rsid w:val="000D291E"/>
    <w:rsid w:val="000F05A1"/>
    <w:rsid w:val="000F27F5"/>
    <w:rsid w:val="00155BC5"/>
    <w:rsid w:val="001D141D"/>
    <w:rsid w:val="002230DF"/>
    <w:rsid w:val="0027527F"/>
    <w:rsid w:val="002831A8"/>
    <w:rsid w:val="00353667"/>
    <w:rsid w:val="00365543"/>
    <w:rsid w:val="00380B46"/>
    <w:rsid w:val="003D1B04"/>
    <w:rsid w:val="004214CB"/>
    <w:rsid w:val="00442E77"/>
    <w:rsid w:val="004A23A5"/>
    <w:rsid w:val="005034A3"/>
    <w:rsid w:val="00594A4A"/>
    <w:rsid w:val="006A361D"/>
    <w:rsid w:val="0070194B"/>
    <w:rsid w:val="00793D4E"/>
    <w:rsid w:val="00832856"/>
    <w:rsid w:val="00BD665B"/>
    <w:rsid w:val="00BE17CA"/>
    <w:rsid w:val="00D02B08"/>
    <w:rsid w:val="00D93131"/>
    <w:rsid w:val="00EB10CC"/>
    <w:rsid w:val="00F045B1"/>
    <w:rsid w:val="00F4699C"/>
    <w:rsid w:val="00FD10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7A91A"/>
  <w15:chartTrackingRefBased/>
  <w15:docId w15:val="{90E7A935-A02F-49B6-B5FA-46921033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r\Downloads\naomibaechler\app-nb\web-ncb\public\docs\word\IMS_Project-Abstract_Vorlage_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ea8e60e-687a-47e4-91b5-27665b4c3c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0C31A7A50C104BB5A8CDB900C02249" ma:contentTypeVersion="5" ma:contentTypeDescription="Ein neues Dokument erstellen." ma:contentTypeScope="" ma:versionID="a9d0774c2a249d8e1508d21f19301568">
  <xsd:schema xmlns:xsd="http://www.w3.org/2001/XMLSchema" xmlns:xs="http://www.w3.org/2001/XMLSchema" xmlns:p="http://schemas.microsoft.com/office/2006/metadata/properties" xmlns:ns2="2ea8e60e-687a-47e4-91b5-27665b4c3c0f" targetNamespace="http://schemas.microsoft.com/office/2006/metadata/properties" ma:root="true" ma:fieldsID="d9ecacfa1178718cd81ca873cecf326b" ns2:_="">
    <xsd:import namespace="2ea8e60e-687a-47e4-91b5-27665b4c3c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e60e-687a-47e4-91b5-27665b4c3c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2ea8e60e-687a-47e4-91b5-27665b4c3c0f"/>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80FCA7ED-A385-43FC-9930-F73E1AB72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e60e-687a-47e4-91b5-27665b4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IMS_Project-Abstract_Vorlage_D.dotx</Template>
  <TotalTime>0</TotalTime>
  <Pages>1</Pages>
  <Words>398</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Project Abstract</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theer</dc:creator>
  <cp:keywords/>
  <dc:description/>
  <cp:lastModifiedBy>Bächler Naomi IMS</cp:lastModifiedBy>
  <cp:revision>1</cp:revision>
  <cp:lastPrinted>2024-02-28T06:58:00Z</cp:lastPrinted>
  <dcterms:created xsi:type="dcterms:W3CDTF">2025-08-24T14:43:00Z</dcterms:created>
  <dcterms:modified xsi:type="dcterms:W3CDTF">2025-08-24T14:44:00Z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0x010100580C31A7A50C104BB5A8CDB900C02249</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