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5299" w14:textId="19215987" w:rsidR="003D1B04" w:rsidRPr="00FD1004" w:rsidRDefault="00EE2672" w:rsidP="000D291E">
      <w:pPr>
        <w:pStyle w:val="Heading1"/>
      </w:pPr>
      <w:r>
        <w:t>Orel</w:t>
      </w:r>
      <w:r w:rsidR="00DD2E1F">
        <w:t>l</w:t>
      </w:r>
      <w:r>
        <w:t>füssli Bibliothek</w:t>
      </w:r>
    </w:p>
    <w:p w14:paraId="08B68596" w14:textId="4B3C0485" w:rsidR="000D291E" w:rsidRPr="00FD1004" w:rsidRDefault="00ED6BE4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Eine Bibliothek </w:t>
      </w:r>
      <w:r w:rsidR="00184764">
        <w:rPr>
          <w:rFonts w:ascii="Gill Sans MT" w:hAnsi="Gill Sans MT"/>
        </w:rPr>
        <w:t>Applikation</w:t>
      </w:r>
      <w:r w:rsidR="00DD1744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 xml:space="preserve">für den </w:t>
      </w:r>
      <w:r w:rsidR="00362D00">
        <w:rPr>
          <w:rFonts w:ascii="Gill Sans MT" w:hAnsi="Gill Sans MT"/>
        </w:rPr>
        <w:t>Onlineshop</w:t>
      </w:r>
      <w:r>
        <w:rPr>
          <w:rFonts w:ascii="Gill Sans MT" w:hAnsi="Gill Sans MT"/>
        </w:rPr>
        <w:t xml:space="preserve"> von </w:t>
      </w:r>
      <w:proofErr w:type="spellStart"/>
      <w:r>
        <w:rPr>
          <w:rFonts w:ascii="Gill Sans MT" w:hAnsi="Gill Sans MT"/>
        </w:rPr>
        <w:t>Orellffüssl</w:t>
      </w:r>
      <w:r w:rsidR="005C2390">
        <w:rPr>
          <w:rFonts w:ascii="Gill Sans MT" w:hAnsi="Gill Sans MT"/>
        </w:rPr>
        <w:t>i</w:t>
      </w:r>
      <w:proofErr w:type="spellEnd"/>
      <w:r w:rsidR="00F94E03">
        <w:rPr>
          <w:rFonts w:ascii="Gill Sans MT" w:hAnsi="Gill Sans MT"/>
        </w:rPr>
        <w:t>.</w:t>
      </w:r>
    </w:p>
    <w:p w14:paraId="5D2F8257" w14:textId="77777777" w:rsidR="003D1B04" w:rsidRPr="00FD1004" w:rsidRDefault="003D1B04">
      <w:pPr>
        <w:rPr>
          <w:rFonts w:ascii="Gill Sans MT" w:hAnsi="Gill Sans MT"/>
        </w:rPr>
      </w:pPr>
    </w:p>
    <w:p w14:paraId="02A81BF3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644F2AD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1E1E8F93" w14:textId="17FE8C92" w:rsidR="003D1B04" w:rsidRPr="00FD1004" w:rsidRDefault="006B542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Wir sollten ein Kundenantrag </w:t>
      </w:r>
      <w:r w:rsidR="00251BF5">
        <w:rPr>
          <w:rFonts w:ascii="Gill Sans MT" w:hAnsi="Gill Sans MT"/>
          <w:sz w:val="20"/>
          <w:szCs w:val="20"/>
        </w:rPr>
        <w:t>simulieren</w:t>
      </w:r>
      <w:r>
        <w:rPr>
          <w:rFonts w:ascii="Gill Sans MT" w:hAnsi="Gill Sans MT"/>
          <w:sz w:val="20"/>
          <w:szCs w:val="20"/>
        </w:rPr>
        <w:t xml:space="preserve"> und diesen dann mit .NET Maui umsetzen. Dies beinhaltete auch einen Antrag für den Kunden</w:t>
      </w:r>
      <w:r w:rsidR="009F68CF">
        <w:rPr>
          <w:rFonts w:ascii="Gill Sans MT" w:hAnsi="Gill Sans MT"/>
          <w:sz w:val="20"/>
          <w:szCs w:val="20"/>
        </w:rPr>
        <w:t xml:space="preserve"> zu stellen</w:t>
      </w:r>
      <w:r w:rsidR="00A001FB">
        <w:rPr>
          <w:rFonts w:ascii="Gill Sans MT" w:hAnsi="Gill Sans MT"/>
          <w:sz w:val="20"/>
          <w:szCs w:val="20"/>
        </w:rPr>
        <w:t>.</w:t>
      </w:r>
    </w:p>
    <w:p w14:paraId="1576B1C5" w14:textId="77777777" w:rsidR="003D1B04" w:rsidRPr="00FD1004" w:rsidRDefault="00EB10CC" w:rsidP="00793D4E">
      <w:pPr>
        <w:pStyle w:val="Heading2"/>
      </w:pPr>
      <w:r w:rsidRPr="00FD1004">
        <w:t>Ziele</w:t>
      </w:r>
    </w:p>
    <w:p w14:paraId="5B3D2A37" w14:textId="548C4AD6" w:rsidR="0053161B" w:rsidRDefault="00ED1DF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.NET Maui Applikation </w:t>
      </w:r>
      <w:r w:rsidR="00A45704">
        <w:rPr>
          <w:rFonts w:ascii="Gill Sans MT" w:hAnsi="Gill Sans MT"/>
          <w:sz w:val="20"/>
          <w:szCs w:val="20"/>
        </w:rPr>
        <w:t>für Orellfüssli,</w:t>
      </w:r>
      <w:r>
        <w:rPr>
          <w:rFonts w:ascii="Gill Sans MT" w:hAnsi="Gill Sans MT"/>
          <w:sz w:val="20"/>
          <w:szCs w:val="20"/>
        </w:rPr>
        <w:t xml:space="preserve"> welche das Farbkonzept, Schriftkonzept und die Simplizität von Orellfüssli übernimmt. Vorgegeben war</w:t>
      </w:r>
      <w:r w:rsidR="009F68CF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da</w:t>
      </w:r>
      <w:r w:rsidR="009F68CF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s man </w:t>
      </w:r>
      <w:proofErr w:type="spellStart"/>
      <w:r>
        <w:rPr>
          <w:rFonts w:ascii="Gill Sans MT" w:hAnsi="Gill Sans MT"/>
          <w:sz w:val="20"/>
          <w:szCs w:val="20"/>
        </w:rPr>
        <w:t>Nu</w:t>
      </w:r>
      <w:r w:rsidR="00D52FAD">
        <w:rPr>
          <w:rFonts w:ascii="Gill Sans MT" w:hAnsi="Gill Sans MT"/>
          <w:sz w:val="20"/>
          <w:szCs w:val="20"/>
        </w:rPr>
        <w:t>G</w:t>
      </w:r>
      <w:r>
        <w:rPr>
          <w:rFonts w:ascii="Gill Sans MT" w:hAnsi="Gill Sans MT"/>
          <w:sz w:val="20"/>
          <w:szCs w:val="20"/>
        </w:rPr>
        <w:t>et</w:t>
      </w:r>
      <w:proofErr w:type="spellEnd"/>
      <w:r>
        <w:rPr>
          <w:rFonts w:ascii="Gill Sans MT" w:hAnsi="Gill Sans MT"/>
          <w:sz w:val="20"/>
          <w:szCs w:val="20"/>
        </w:rPr>
        <w:t xml:space="preserve"> </w:t>
      </w:r>
      <w:r w:rsidR="005350E2">
        <w:rPr>
          <w:rFonts w:ascii="Gill Sans MT" w:hAnsi="Gill Sans MT"/>
          <w:sz w:val="20"/>
          <w:szCs w:val="20"/>
        </w:rPr>
        <w:t>Packages</w:t>
      </w:r>
      <w:r>
        <w:rPr>
          <w:rFonts w:ascii="Gill Sans MT" w:hAnsi="Gill Sans MT"/>
          <w:sz w:val="20"/>
          <w:szCs w:val="20"/>
        </w:rPr>
        <w:t xml:space="preserve"> brauchte.</w:t>
      </w:r>
    </w:p>
    <w:p w14:paraId="5BE30C97" w14:textId="370D06DF" w:rsidR="0053161B" w:rsidRPr="00FD1004" w:rsidRDefault="0053161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 persönliches Ziel war es ein Projekt zu erstellen welches man vielleicht wirklich verkaufen könnte.</w:t>
      </w:r>
    </w:p>
    <w:p w14:paraId="46C64099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6C5A8802" w14:textId="51847EA9" w:rsidR="007D1D20" w:rsidRDefault="007D1D2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setzte das Projekt in Visual Studio um und nutzte wie vorgeschlagen :NET Maui mit den </w:t>
      </w:r>
      <w:proofErr w:type="spellStart"/>
      <w:r>
        <w:rPr>
          <w:rFonts w:ascii="Gill Sans MT" w:hAnsi="Gill Sans MT"/>
          <w:sz w:val="20"/>
          <w:szCs w:val="20"/>
        </w:rPr>
        <w:t>NuGet</w:t>
      </w:r>
      <w:proofErr w:type="spellEnd"/>
      <w:r>
        <w:rPr>
          <w:rFonts w:ascii="Gill Sans MT" w:hAnsi="Gill Sans MT"/>
          <w:sz w:val="20"/>
          <w:szCs w:val="20"/>
        </w:rPr>
        <w:t xml:space="preserve"> Packages. Für mein eigenen </w:t>
      </w:r>
      <w:r w:rsidR="009F68CF">
        <w:rPr>
          <w:rFonts w:ascii="Gill Sans MT" w:hAnsi="Gill Sans MT"/>
          <w:sz w:val="20"/>
          <w:szCs w:val="20"/>
        </w:rPr>
        <w:t>N</w:t>
      </w:r>
      <w:r>
        <w:rPr>
          <w:rFonts w:ascii="Gill Sans MT" w:hAnsi="Gill Sans MT"/>
          <w:sz w:val="20"/>
          <w:szCs w:val="20"/>
        </w:rPr>
        <w:t xml:space="preserve">utzen habe ich </w:t>
      </w:r>
      <w:r w:rsidR="00BD3FD7">
        <w:rPr>
          <w:rFonts w:ascii="Gill Sans MT" w:hAnsi="Gill Sans MT"/>
          <w:sz w:val="20"/>
          <w:szCs w:val="20"/>
        </w:rPr>
        <w:t>alles,</w:t>
      </w:r>
      <w:r>
        <w:rPr>
          <w:rFonts w:ascii="Gill Sans MT" w:hAnsi="Gill Sans MT"/>
          <w:sz w:val="20"/>
          <w:szCs w:val="20"/>
        </w:rPr>
        <w:t xml:space="preserve"> was ich kreierte in ein GitHub </w:t>
      </w:r>
      <w:r w:rsidR="00BD3FD7">
        <w:rPr>
          <w:rFonts w:ascii="Gill Sans MT" w:hAnsi="Gill Sans MT"/>
          <w:sz w:val="20"/>
          <w:szCs w:val="20"/>
        </w:rPr>
        <w:t>Projekt</w:t>
      </w:r>
      <w:r>
        <w:rPr>
          <w:rFonts w:ascii="Gill Sans MT" w:hAnsi="Gill Sans MT"/>
          <w:sz w:val="20"/>
          <w:szCs w:val="20"/>
        </w:rPr>
        <w:t xml:space="preserve"> gepusht. </w:t>
      </w:r>
    </w:p>
    <w:p w14:paraId="1F52D404" w14:textId="7E271B17" w:rsidR="004258C2" w:rsidRDefault="004258C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Diese</w:t>
      </w:r>
      <w:r w:rsidR="00334F50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 GitHub Repo ist im </w:t>
      </w:r>
      <w:r w:rsidR="00BD3FD7">
        <w:rPr>
          <w:rFonts w:ascii="Gill Sans MT" w:hAnsi="Gill Sans MT"/>
          <w:sz w:val="20"/>
          <w:szCs w:val="20"/>
        </w:rPr>
        <w:t>Folgenden</w:t>
      </w:r>
      <w:r>
        <w:rPr>
          <w:rFonts w:ascii="Gill Sans MT" w:hAnsi="Gill Sans MT"/>
          <w:sz w:val="20"/>
          <w:szCs w:val="20"/>
        </w:rPr>
        <w:t xml:space="preserve"> verlinkt.</w:t>
      </w:r>
    </w:p>
    <w:p w14:paraId="668DA523" w14:textId="2AA3073A" w:rsidR="004258C2" w:rsidRDefault="004258C2">
      <w:pPr>
        <w:rPr>
          <w:rFonts w:ascii="Gill Sans MT" w:hAnsi="Gill Sans MT"/>
          <w:sz w:val="20"/>
          <w:szCs w:val="20"/>
        </w:rPr>
      </w:pPr>
      <w:hyperlink r:id="rId16" w:history="1">
        <w:r w:rsidRPr="00ED1968">
          <w:rPr>
            <w:rStyle w:val="Hyperlink"/>
            <w:rFonts w:ascii="Gill Sans MT" w:hAnsi="Gill Sans MT"/>
            <w:sz w:val="20"/>
            <w:szCs w:val="20"/>
          </w:rPr>
          <w:t>https://github.com/Theera</w:t>
        </w:r>
        <w:r w:rsidRPr="00ED1968">
          <w:rPr>
            <w:rStyle w:val="Hyperlink"/>
            <w:rFonts w:ascii="Gill Sans MT" w:hAnsi="Gill Sans MT"/>
            <w:sz w:val="20"/>
            <w:szCs w:val="20"/>
          </w:rPr>
          <w:t>b</w:t>
        </w:r>
        <w:r w:rsidRPr="00ED1968">
          <w:rPr>
            <w:rStyle w:val="Hyperlink"/>
            <w:rFonts w:ascii="Gill Sans MT" w:hAnsi="Gill Sans MT"/>
            <w:sz w:val="20"/>
            <w:szCs w:val="20"/>
          </w:rPr>
          <w:t>yte/.NET-website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206883F0" w14:textId="45A69A32" w:rsidR="003D1B04" w:rsidRDefault="00FD1004" w:rsidP="00E17155">
      <w:pPr>
        <w:pStyle w:val="Heading2"/>
      </w:pPr>
      <w:r w:rsidRPr="00FD1004">
        <w:t>Ergebnis</w:t>
      </w:r>
    </w:p>
    <w:p w14:paraId="5EC09AAA" w14:textId="05FEDB59" w:rsidR="00045420" w:rsidRPr="00FD1004" w:rsidRDefault="00E17155">
      <w:pPr>
        <w:rPr>
          <w:rFonts w:ascii="Gill Sans MT" w:hAnsi="Gill Sans MT"/>
          <w:sz w:val="20"/>
          <w:szCs w:val="20"/>
        </w:rPr>
      </w:pPr>
      <w:r>
        <w:t xml:space="preserve">Ich hatte schnell die neue Library von C# verstanden, jedoch hatte ich </w:t>
      </w:r>
      <w:r w:rsidR="0078512F">
        <w:t>Mühe</w:t>
      </w:r>
      <w:r>
        <w:t xml:space="preserve"> mit den Packages. Die Umsetzung erfolgte einigermassen schnell. Jedoch war die Abgabe </w:t>
      </w:r>
      <w:r w:rsidR="0078512F">
        <w:t>ein wenig</w:t>
      </w:r>
      <w:r>
        <w:t xml:space="preserve"> eng </w:t>
      </w:r>
      <w:r w:rsidR="009F68CF">
        <w:t>berechnet</w:t>
      </w:r>
      <w:r>
        <w:t>.</w:t>
      </w:r>
    </w:p>
    <w:p w14:paraId="649A409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C932B5C" w14:textId="108F6227" w:rsidR="00045420" w:rsidRDefault="003B40A0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Arbeit stellte mich persönlich zufrieden, da ich das Projekt in Zukunft wirklich verkaufen könnte. Zudem konnte ich .NET besser kennen lernen.</w:t>
      </w:r>
    </w:p>
    <w:p w14:paraId="2C101580" w14:textId="6D8E5178" w:rsidR="003B40A0" w:rsidRPr="00FD1004" w:rsidRDefault="003B40A0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Allgemein hatte ich keine </w:t>
      </w:r>
      <w:r w:rsidR="00B641C1">
        <w:rPr>
          <w:rFonts w:ascii="Gill Sans MT" w:hAnsi="Gill Sans MT"/>
          <w:sz w:val="20"/>
          <w:szCs w:val="20"/>
        </w:rPr>
        <w:t>weiteren</w:t>
      </w:r>
      <w:r>
        <w:rPr>
          <w:rFonts w:ascii="Gill Sans MT" w:hAnsi="Gill Sans MT"/>
          <w:sz w:val="20"/>
          <w:szCs w:val="20"/>
        </w:rPr>
        <w:t xml:space="preserve"> </w:t>
      </w:r>
      <w:r w:rsidR="00B641C1">
        <w:rPr>
          <w:rFonts w:ascii="Gill Sans MT" w:hAnsi="Gill Sans MT"/>
          <w:sz w:val="20"/>
          <w:szCs w:val="20"/>
        </w:rPr>
        <w:t>Schwierigkeiten</w:t>
      </w:r>
      <w:r>
        <w:rPr>
          <w:rFonts w:ascii="Gill Sans MT" w:hAnsi="Gill Sans MT"/>
          <w:sz w:val="20"/>
          <w:szCs w:val="20"/>
        </w:rPr>
        <w:t xml:space="preserve"> </w:t>
      </w:r>
      <w:r w:rsidR="00B641C1">
        <w:rPr>
          <w:rFonts w:ascii="Gill Sans MT" w:hAnsi="Gill Sans MT"/>
          <w:sz w:val="20"/>
          <w:szCs w:val="20"/>
        </w:rPr>
        <w:t>ausser</w:t>
      </w:r>
      <w:r>
        <w:rPr>
          <w:rFonts w:ascii="Gill Sans MT" w:hAnsi="Gill Sans MT"/>
          <w:sz w:val="20"/>
          <w:szCs w:val="20"/>
        </w:rPr>
        <w:t xml:space="preserve"> die Packages von MAUI</w:t>
      </w:r>
      <w:r w:rsidR="00527123">
        <w:rPr>
          <w:rFonts w:ascii="Gill Sans MT" w:hAnsi="Gill Sans MT"/>
          <w:sz w:val="20"/>
          <w:szCs w:val="20"/>
        </w:rPr>
        <w:t>.</w:t>
      </w:r>
    </w:p>
    <w:p w14:paraId="424569AE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7D68D2E1" w14:textId="4399529B" w:rsidR="00650804" w:rsidRPr="00FD1004" w:rsidRDefault="00650804">
      <w:pPr>
        <w:rPr>
          <w:rFonts w:ascii="Gill Sans MT" w:hAnsi="Gill Sans MT"/>
          <w:sz w:val="20"/>
          <w:szCs w:val="20"/>
        </w:rPr>
        <w:sectPr w:rsidR="00650804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396EF115" w14:textId="77777777" w:rsidR="000D291E" w:rsidRPr="00FD1004" w:rsidRDefault="000D291E">
      <w:pPr>
        <w:rPr>
          <w:rFonts w:ascii="Gill Sans MT" w:hAnsi="Gill Sans MT"/>
        </w:rPr>
      </w:pPr>
    </w:p>
    <w:p w14:paraId="70238978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2F9DF193" wp14:editId="42F05760">
            <wp:extent cx="6004705" cy="303627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01" cy="30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E71" w14:textId="4F60C05F" w:rsidR="003D1B04" w:rsidRDefault="00362D00" w:rsidP="001D141D">
      <w:pPr>
        <w:pStyle w:val="Caption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Abb</w:t>
      </w:r>
      <w:proofErr w:type="spellEnd"/>
      <w:r>
        <w:rPr>
          <w:rFonts w:ascii="Gill Sans MT" w:hAnsi="Gill Sans MT"/>
        </w:rPr>
        <w:t xml:space="preserve">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</w:t>
      </w:r>
      <w:r w:rsidR="00ED779A">
        <w:rPr>
          <w:rFonts w:ascii="Gill Sans MT" w:hAnsi="Gill Sans MT"/>
        </w:rPr>
        <w:t>Login Seite</w:t>
      </w:r>
      <w:r>
        <w:rPr>
          <w:rFonts w:ascii="Gill Sans MT" w:hAnsi="Gill Sans MT"/>
        </w:rPr>
        <w:t xml:space="preserve"> der </w:t>
      </w:r>
      <w:r w:rsidR="00230F5D">
        <w:rPr>
          <w:rFonts w:ascii="Gill Sans MT" w:hAnsi="Gill Sans MT"/>
        </w:rPr>
        <w:t>Bibliothek</w:t>
      </w:r>
      <w:r w:rsidR="00F83EE8">
        <w:rPr>
          <w:rFonts w:ascii="Gill Sans MT" w:hAnsi="Gill Sans MT"/>
        </w:rPr>
        <w:t>s</w:t>
      </w:r>
      <w:r w:rsidR="00230F5D">
        <w:rPr>
          <w:rFonts w:ascii="Gill Sans MT" w:hAnsi="Gill Sans MT"/>
        </w:rPr>
        <w:t>-</w:t>
      </w:r>
      <w:r>
        <w:rPr>
          <w:rFonts w:ascii="Gill Sans MT" w:hAnsi="Gill Sans MT"/>
        </w:rPr>
        <w:t>app</w:t>
      </w:r>
    </w:p>
    <w:p w14:paraId="0AF9E39F" w14:textId="77777777" w:rsidR="00442E77" w:rsidRDefault="00442E77" w:rsidP="00442E77">
      <w:pPr>
        <w:tabs>
          <w:tab w:val="left" w:pos="1740"/>
        </w:tabs>
      </w:pPr>
      <w:r>
        <w:tab/>
      </w:r>
    </w:p>
    <w:p w14:paraId="281A7DE8" w14:textId="77777777" w:rsidR="003D57BC" w:rsidRPr="003D57BC" w:rsidRDefault="003D57BC" w:rsidP="003D57BC"/>
    <w:p w14:paraId="5712CE08" w14:textId="0776FA80" w:rsidR="003D57BC" w:rsidRPr="003D57BC" w:rsidRDefault="003D57BC" w:rsidP="003D57BC">
      <w:pPr>
        <w:tabs>
          <w:tab w:val="left" w:pos="2418"/>
        </w:tabs>
      </w:pPr>
      <w:r>
        <w:tab/>
      </w:r>
    </w:p>
    <w:sectPr w:rsidR="003D57BC" w:rsidRPr="003D57B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D5C4E" w14:textId="77777777" w:rsidR="00895EDB" w:rsidRDefault="00895EDB" w:rsidP="000D291E">
      <w:pPr>
        <w:spacing w:after="0" w:line="240" w:lineRule="auto"/>
      </w:pPr>
      <w:r>
        <w:separator/>
      </w:r>
    </w:p>
  </w:endnote>
  <w:endnote w:type="continuationSeparator" w:id="0">
    <w:p w14:paraId="34C4AFC6" w14:textId="77777777" w:rsidR="00895EDB" w:rsidRDefault="00895EDB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05EB1" w14:textId="77777777" w:rsidR="00442E77" w:rsidRDefault="00442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41A8E" w14:textId="5279F52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  <w:r w:rsidR="003D57BC">
      <w:rPr>
        <w:rFonts w:ascii="Gill Sans MT" w:hAnsi="Gill Sans MT"/>
        <w:sz w:val="18"/>
        <w:lang w:val="en-CH"/>
      </w:rPr>
      <w:t xml:space="preserve"> Orellfüssli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63871" w14:textId="77777777" w:rsidR="00442E77" w:rsidRDefault="0044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EEBCE" w14:textId="77777777" w:rsidR="00895EDB" w:rsidRDefault="00895EDB" w:rsidP="000D291E">
      <w:pPr>
        <w:spacing w:after="0" w:line="240" w:lineRule="auto"/>
      </w:pPr>
      <w:r>
        <w:separator/>
      </w:r>
    </w:p>
  </w:footnote>
  <w:footnote w:type="continuationSeparator" w:id="0">
    <w:p w14:paraId="76ACEF19" w14:textId="77777777" w:rsidR="00895EDB" w:rsidRDefault="00895EDB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6765D" w14:textId="77777777" w:rsidR="00442E77" w:rsidRDefault="00442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5087AD8" w14:textId="77777777" w:rsidTr="006715E1">
      <w:tc>
        <w:tcPr>
          <w:tcW w:w="4531" w:type="dxa"/>
        </w:tcPr>
        <w:p w14:paraId="6AAF05DA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780792D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6B58C49" w14:textId="0B42D4B8" w:rsidR="005034A3" w:rsidRDefault="003D57B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Herbstsemester 2024</w:t>
          </w:r>
        </w:p>
        <w:p w14:paraId="2DD3BDAA" w14:textId="2F8EB4DE" w:rsidR="001D141D" w:rsidRDefault="003D57BC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25 </w:t>
          </w:r>
          <w:r w:rsidR="001D141D">
            <w:rPr>
              <w:rFonts w:ascii="Gill Sans MT" w:hAnsi="Gill Sans MT"/>
            </w:rPr>
            <w:t>h</w:t>
          </w:r>
          <w:r>
            <w:rPr>
              <w:rFonts w:ascii="Gill Sans MT" w:hAnsi="Gill Sans MT"/>
            </w:rPr>
            <w:t xml:space="preserve"> Arbeitszeit</w:t>
          </w:r>
        </w:p>
      </w:tc>
      <w:tc>
        <w:tcPr>
          <w:tcW w:w="4531" w:type="dxa"/>
        </w:tcPr>
        <w:p w14:paraId="2F1FE106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19914D76" wp14:editId="76556648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5D9E3D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6A5F5" w14:textId="77777777" w:rsidR="00442E77" w:rsidRDefault="00442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672"/>
    <w:rsid w:val="000444CF"/>
    <w:rsid w:val="00045420"/>
    <w:rsid w:val="00053502"/>
    <w:rsid w:val="00063D89"/>
    <w:rsid w:val="000B3458"/>
    <w:rsid w:val="000D291E"/>
    <w:rsid w:val="000F27F5"/>
    <w:rsid w:val="00155BC5"/>
    <w:rsid w:val="00184764"/>
    <w:rsid w:val="001D141D"/>
    <w:rsid w:val="0020538A"/>
    <w:rsid w:val="00230F5D"/>
    <w:rsid w:val="00251BF5"/>
    <w:rsid w:val="0027527F"/>
    <w:rsid w:val="002831A8"/>
    <w:rsid w:val="00334F50"/>
    <w:rsid w:val="00353667"/>
    <w:rsid w:val="00362D00"/>
    <w:rsid w:val="00365543"/>
    <w:rsid w:val="00380B46"/>
    <w:rsid w:val="003B40A0"/>
    <w:rsid w:val="003D1B04"/>
    <w:rsid w:val="003D57BC"/>
    <w:rsid w:val="004214CB"/>
    <w:rsid w:val="004258C2"/>
    <w:rsid w:val="00442E77"/>
    <w:rsid w:val="004A23A5"/>
    <w:rsid w:val="005034A3"/>
    <w:rsid w:val="005157FB"/>
    <w:rsid w:val="00527123"/>
    <w:rsid w:val="0053161B"/>
    <w:rsid w:val="005350E2"/>
    <w:rsid w:val="00594A4A"/>
    <w:rsid w:val="005C2390"/>
    <w:rsid w:val="00650804"/>
    <w:rsid w:val="006A361D"/>
    <w:rsid w:val="006B5422"/>
    <w:rsid w:val="006D709F"/>
    <w:rsid w:val="006F2BCB"/>
    <w:rsid w:val="0070194B"/>
    <w:rsid w:val="0078512F"/>
    <w:rsid w:val="00793D4E"/>
    <w:rsid w:val="007D1D20"/>
    <w:rsid w:val="00831F11"/>
    <w:rsid w:val="00832856"/>
    <w:rsid w:val="00895EDB"/>
    <w:rsid w:val="009F68CF"/>
    <w:rsid w:val="00A001FB"/>
    <w:rsid w:val="00A45704"/>
    <w:rsid w:val="00AE2351"/>
    <w:rsid w:val="00B641C1"/>
    <w:rsid w:val="00BD3FD7"/>
    <w:rsid w:val="00BD665B"/>
    <w:rsid w:val="00BE17CA"/>
    <w:rsid w:val="00CC1086"/>
    <w:rsid w:val="00D02B08"/>
    <w:rsid w:val="00D52FAD"/>
    <w:rsid w:val="00D93131"/>
    <w:rsid w:val="00DD1744"/>
    <w:rsid w:val="00DD2E1F"/>
    <w:rsid w:val="00DD71BC"/>
    <w:rsid w:val="00E17155"/>
    <w:rsid w:val="00EB10CC"/>
    <w:rsid w:val="00ED1DF4"/>
    <w:rsid w:val="00ED6BE4"/>
    <w:rsid w:val="00ED779A"/>
    <w:rsid w:val="00EE2672"/>
    <w:rsid w:val="00F4699C"/>
    <w:rsid w:val="00F83EE8"/>
    <w:rsid w:val="00F94E03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9A102"/>
  <w15:chartTrackingRefBased/>
  <w15:docId w15:val="{FD18436D-231F-4CF3-9E1E-819DB02E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2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heerabyte/.NET-websi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37</cp:revision>
  <cp:lastPrinted>2024-02-28T06:58:00Z</cp:lastPrinted>
  <dcterms:created xsi:type="dcterms:W3CDTF">2025-08-24T14:44:00Z</dcterms:created>
  <dcterms:modified xsi:type="dcterms:W3CDTF">2025-08-28T18:32:00Z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