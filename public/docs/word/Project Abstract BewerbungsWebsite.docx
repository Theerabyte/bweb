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6BAE1" w14:textId="7DADD5DD" w:rsidR="003D1B04" w:rsidRPr="00FD1004" w:rsidRDefault="008D5AC3" w:rsidP="000D291E">
      <w:pPr>
        <w:pStyle w:val="Heading1"/>
      </w:pPr>
      <w:r>
        <w:t>Bewerbungs</w:t>
      </w:r>
      <w:r w:rsidR="00C87796">
        <w:t xml:space="preserve"> </w:t>
      </w:r>
      <w:r>
        <w:t>Website</w:t>
      </w:r>
    </w:p>
    <w:p w14:paraId="31FC04EF" w14:textId="526CEE80" w:rsidR="000D291E" w:rsidRPr="00FD1004" w:rsidRDefault="007E6629">
      <w:pPr>
        <w:rPr>
          <w:rFonts w:ascii="Gill Sans MT" w:hAnsi="Gill Sans MT"/>
        </w:rPr>
      </w:pPr>
      <w:r>
        <w:rPr>
          <w:rFonts w:ascii="Gill Sans MT" w:hAnsi="Gill Sans MT"/>
        </w:rPr>
        <w:t>Eine Website, welche mich beschreibt</w:t>
      </w:r>
      <w:r w:rsidR="007A419B">
        <w:rPr>
          <w:rFonts w:ascii="Gill Sans MT" w:hAnsi="Gill Sans MT"/>
        </w:rPr>
        <w:t xml:space="preserve"> und welche ich brauchen kann, um mich zu bewerben und vorzustellen. Sie ist als eigenes Projekt entstanden und wird </w:t>
      </w:r>
      <w:r w:rsidR="000E0DD5">
        <w:rPr>
          <w:rFonts w:ascii="Gill Sans MT" w:hAnsi="Gill Sans MT"/>
        </w:rPr>
        <w:t>von mir gehostet.</w:t>
      </w:r>
    </w:p>
    <w:p w14:paraId="2C560B55" w14:textId="77777777" w:rsidR="003D1B04" w:rsidRPr="00FD1004" w:rsidRDefault="003D1B04">
      <w:pPr>
        <w:rPr>
          <w:rFonts w:ascii="Gill Sans MT" w:hAnsi="Gill Sans MT"/>
        </w:rPr>
      </w:pPr>
    </w:p>
    <w:p w14:paraId="7BFD92CB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default" r:id="rId10"/>
          <w:footerReference w:type="default" r:id="rId11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49F56A8F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6705D0AE" w14:textId="5CA1F640" w:rsidR="003D1B04" w:rsidRPr="00FD1004" w:rsidRDefault="000333F3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Ich werde mich für ein Langzeit Praktikum bewerben und will dies/ soll dies mithilfe einer selbstgehostet</w:t>
      </w:r>
      <w:r w:rsidR="00C24E3C">
        <w:rPr>
          <w:rFonts w:ascii="Gill Sans MT" w:hAnsi="Gill Sans MT"/>
          <w:sz w:val="20"/>
          <w:szCs w:val="20"/>
        </w:rPr>
        <w:t xml:space="preserve">en </w:t>
      </w:r>
      <w:r>
        <w:rPr>
          <w:rFonts w:ascii="Gill Sans MT" w:hAnsi="Gill Sans MT"/>
          <w:sz w:val="20"/>
          <w:szCs w:val="20"/>
        </w:rPr>
        <w:t xml:space="preserve">und selbstkreierten Website tun. </w:t>
      </w:r>
    </w:p>
    <w:p w14:paraId="65239028" w14:textId="77777777" w:rsidR="003D1B04" w:rsidRPr="00FD1004" w:rsidRDefault="00EB10CC" w:rsidP="00793D4E">
      <w:pPr>
        <w:pStyle w:val="Heading2"/>
      </w:pPr>
      <w:r w:rsidRPr="00FD1004">
        <w:t>Ziele</w:t>
      </w:r>
    </w:p>
    <w:p w14:paraId="205E2C6B" w14:textId="18940824" w:rsidR="003D1B04" w:rsidRPr="00FD1004" w:rsidRDefault="00794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Eine Benutzerfreundliche, Barrierefreie Website</w:t>
      </w:r>
      <w:r w:rsidR="00F44419">
        <w:rPr>
          <w:rFonts w:ascii="Gill Sans MT" w:hAnsi="Gill Sans MT"/>
          <w:sz w:val="20"/>
          <w:szCs w:val="20"/>
        </w:rPr>
        <w:t xml:space="preserve"> gestalten. Die Webseite sollte mich repräsentieren und mich gut vermarkten beim Bewerbungsprozess.</w:t>
      </w:r>
    </w:p>
    <w:p w14:paraId="57DACF33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004BB890" w14:textId="5DAF5365" w:rsidR="003D1B04" w:rsidRDefault="00FD54DE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</w:t>
      </w:r>
      <w:r w:rsidR="00CA677B">
        <w:rPr>
          <w:rFonts w:ascii="Gill Sans MT" w:hAnsi="Gill Sans MT"/>
          <w:sz w:val="20"/>
          <w:szCs w:val="20"/>
        </w:rPr>
        <w:t>brauchte</w:t>
      </w:r>
      <w:r>
        <w:rPr>
          <w:rFonts w:ascii="Gill Sans MT" w:hAnsi="Gill Sans MT"/>
          <w:sz w:val="20"/>
          <w:szCs w:val="20"/>
        </w:rPr>
        <w:t xml:space="preserve"> Visual Studio Code als I</w:t>
      </w:r>
      <w:r w:rsidR="00CA677B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 xml:space="preserve">E </w:t>
      </w:r>
      <w:r w:rsidR="00CA677B">
        <w:rPr>
          <w:rFonts w:ascii="Gill Sans MT" w:hAnsi="Gill Sans MT"/>
          <w:sz w:val="20"/>
          <w:szCs w:val="20"/>
        </w:rPr>
        <w:t xml:space="preserve">und </w:t>
      </w:r>
      <w:r>
        <w:rPr>
          <w:rFonts w:ascii="Gill Sans MT" w:hAnsi="Gill Sans MT"/>
          <w:sz w:val="20"/>
          <w:szCs w:val="20"/>
        </w:rPr>
        <w:t>programmierte</w:t>
      </w:r>
      <w:r w:rsidR="00CA677B">
        <w:rPr>
          <w:rFonts w:ascii="Gill Sans MT" w:hAnsi="Gill Sans MT"/>
          <w:sz w:val="20"/>
          <w:szCs w:val="20"/>
        </w:rPr>
        <w:t xml:space="preserve"> mir React, Next.js, HTML und CSS.</w:t>
      </w:r>
    </w:p>
    <w:p w14:paraId="270B6825" w14:textId="19FDCA2B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 ich im Modul 293 schon eine Website mit ähnlichen Voraussetzungen gemacht habe, konnte ich von dort aus weiter arbeiten und Fehler verbessern. </w:t>
      </w:r>
    </w:p>
    <w:p w14:paraId="208BB672" w14:textId="4116E7B9" w:rsidR="00CA677B" w:rsidRDefault="00CA677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Website habe ich auf GitHub gepusht um den Quell-code von überall nutzen zu können. Dadurch</w:t>
      </w:r>
      <w:r w:rsidR="008F6B0A">
        <w:rPr>
          <w:rFonts w:ascii="Gill Sans MT" w:hAnsi="Gill Sans MT"/>
          <w:sz w:val="20"/>
          <w:szCs w:val="20"/>
        </w:rPr>
        <w:t xml:space="preserve"> </w:t>
      </w:r>
      <w:r>
        <w:rPr>
          <w:rFonts w:ascii="Gill Sans MT" w:hAnsi="Gill Sans MT"/>
          <w:sz w:val="20"/>
          <w:szCs w:val="20"/>
        </w:rPr>
        <w:t>k</w:t>
      </w:r>
      <w:r w:rsidR="00A43F25">
        <w:rPr>
          <w:rFonts w:ascii="Gill Sans MT" w:hAnsi="Gill Sans MT"/>
          <w:sz w:val="20"/>
          <w:szCs w:val="20"/>
        </w:rPr>
        <w:t xml:space="preserve">ann </w:t>
      </w:r>
      <w:r>
        <w:rPr>
          <w:rFonts w:ascii="Gill Sans MT" w:hAnsi="Gill Sans MT"/>
          <w:sz w:val="20"/>
          <w:szCs w:val="20"/>
        </w:rPr>
        <w:t xml:space="preserve">ich </w:t>
      </w:r>
      <w:r w:rsidR="00A43F25">
        <w:rPr>
          <w:rFonts w:ascii="Gill Sans MT" w:hAnsi="Gill Sans MT"/>
          <w:sz w:val="20"/>
          <w:szCs w:val="20"/>
        </w:rPr>
        <w:t>via Vercel mein Code hosten. Die Domain kaufte ich von Hostpoint.</w:t>
      </w:r>
    </w:p>
    <w:p w14:paraId="34888AE8" w14:textId="277BC89D" w:rsidR="008F6B0A" w:rsidRPr="00FD1004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Auch eine kleine Dokumentation habe ich auf GitHub</w:t>
      </w:r>
      <w:r w:rsidR="00821E90">
        <w:rPr>
          <w:rFonts w:ascii="Gill Sans MT" w:hAnsi="Gill Sans MT"/>
          <w:sz w:val="20"/>
          <w:szCs w:val="20"/>
        </w:rPr>
        <w:t xml:space="preserve"> geladen</w:t>
      </w:r>
      <w:r>
        <w:rPr>
          <w:rFonts w:ascii="Gill Sans MT" w:hAnsi="Gill Sans MT"/>
          <w:sz w:val="20"/>
          <w:szCs w:val="20"/>
        </w:rPr>
        <w:t>, mit Inhalten wie</w:t>
      </w:r>
      <w:r w:rsidR="00821E90">
        <w:rPr>
          <w:rFonts w:ascii="Gill Sans MT" w:hAnsi="Gill Sans MT"/>
          <w:sz w:val="20"/>
          <w:szCs w:val="20"/>
        </w:rPr>
        <w:t xml:space="preserve"> einer Erklärung meiner Datenstrucktur und Projektantrieben.</w:t>
      </w:r>
    </w:p>
    <w:p w14:paraId="73F42867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6F7C620D" w14:textId="77B53350" w:rsidR="00AB252F" w:rsidRDefault="00FF7595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Website ist Benutzerfreundlich geworden und Gefällt mir. Ich habe das </w:t>
      </w:r>
      <w:r w:rsidR="00AB252F">
        <w:rPr>
          <w:rFonts w:ascii="Gill Sans MT" w:hAnsi="Gill Sans MT"/>
          <w:sz w:val="20"/>
          <w:szCs w:val="20"/>
        </w:rPr>
        <w:t>Gefühl,</w:t>
      </w:r>
      <w:r>
        <w:rPr>
          <w:rFonts w:ascii="Gill Sans MT" w:hAnsi="Gill Sans MT"/>
          <w:sz w:val="20"/>
          <w:szCs w:val="20"/>
        </w:rPr>
        <w:t xml:space="preserve"> das sie mich gut repräsentiert. Ob sie mich auch gut </w:t>
      </w:r>
      <w:r w:rsidR="00AB252F">
        <w:rPr>
          <w:rFonts w:ascii="Gill Sans MT" w:hAnsi="Gill Sans MT"/>
          <w:sz w:val="20"/>
          <w:szCs w:val="20"/>
        </w:rPr>
        <w:t>verkauft,</w:t>
      </w:r>
      <w:r>
        <w:rPr>
          <w:rFonts w:ascii="Gill Sans MT" w:hAnsi="Gill Sans MT"/>
          <w:sz w:val="20"/>
          <w:szCs w:val="20"/>
        </w:rPr>
        <w:t xml:space="preserve"> ist </w:t>
      </w:r>
      <w:r w:rsidR="00AB252F">
        <w:rPr>
          <w:rFonts w:ascii="Gill Sans MT" w:hAnsi="Gill Sans MT"/>
          <w:sz w:val="20"/>
          <w:szCs w:val="20"/>
        </w:rPr>
        <w:t>noch nicht</w:t>
      </w:r>
      <w:r>
        <w:rPr>
          <w:rFonts w:ascii="Gill Sans MT" w:hAnsi="Gill Sans MT"/>
          <w:sz w:val="20"/>
          <w:szCs w:val="20"/>
        </w:rPr>
        <w:t xml:space="preserve"> beurteilbar.</w:t>
      </w:r>
    </w:p>
    <w:p w14:paraId="67E0BD1C" w14:textId="5833E729" w:rsidR="00D16381" w:rsidRDefault="00D16381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Allen Quellcode ist in folgendem GitHub verlinkt.</w:t>
      </w:r>
    </w:p>
    <w:p w14:paraId="4946CB40" w14:textId="19B9447D" w:rsidR="00D16381" w:rsidRPr="00FD1004" w:rsidRDefault="00D16381">
      <w:pPr>
        <w:rPr>
          <w:rFonts w:ascii="Gill Sans MT" w:hAnsi="Gill Sans MT"/>
          <w:sz w:val="20"/>
          <w:szCs w:val="20"/>
        </w:rPr>
      </w:pPr>
      <w:hyperlink r:id="rId12" w:history="1">
        <w:r w:rsidRPr="004E2D1B">
          <w:rPr>
            <w:rStyle w:val="Hyperlink"/>
            <w:rFonts w:ascii="Gill Sans MT" w:hAnsi="Gill Sans MT"/>
            <w:sz w:val="20"/>
            <w:szCs w:val="20"/>
          </w:rPr>
          <w:t>https://github.com/Theerabyte/bweb</w:t>
        </w:r>
      </w:hyperlink>
      <w:r>
        <w:rPr>
          <w:rFonts w:ascii="Gill Sans MT" w:hAnsi="Gill Sans MT"/>
          <w:sz w:val="20"/>
          <w:szCs w:val="20"/>
        </w:rPr>
        <w:t xml:space="preserve"> </w:t>
      </w:r>
    </w:p>
    <w:p w14:paraId="4F51445D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5A37BF6A" w14:textId="27444879" w:rsidR="00142661" w:rsidRDefault="008F6B0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Die Priorisierung von Projektschritten ist komplizierter als ich dachte und wenn man falsch </w:t>
      </w:r>
      <w:r w:rsidR="00142661">
        <w:rPr>
          <w:rFonts w:ascii="Gill Sans MT" w:hAnsi="Gill Sans MT"/>
          <w:sz w:val="20"/>
          <w:szCs w:val="20"/>
        </w:rPr>
        <w:t>priorisiert,</w:t>
      </w:r>
      <w:r>
        <w:rPr>
          <w:rFonts w:ascii="Gill Sans MT" w:hAnsi="Gill Sans MT"/>
          <w:sz w:val="20"/>
          <w:szCs w:val="20"/>
        </w:rPr>
        <w:t xml:space="preserve"> kann das sehr grosse zeitlichen Mehraufwand kreieren</w:t>
      </w:r>
      <w:r w:rsidR="007E7F12">
        <w:rPr>
          <w:rFonts w:ascii="Gill Sans MT" w:hAnsi="Gill Sans MT"/>
          <w:sz w:val="20"/>
          <w:szCs w:val="20"/>
        </w:rPr>
        <w:t xml:space="preserve">. </w:t>
      </w:r>
    </w:p>
    <w:p w14:paraId="659ED366" w14:textId="6F781024" w:rsidR="00142661" w:rsidRDefault="007E7F12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Es ist schlau</w:t>
      </w:r>
      <w:r w:rsidR="00FC691B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 xml:space="preserve">wenn man sich am </w:t>
      </w:r>
      <w:r w:rsidR="00FC691B">
        <w:rPr>
          <w:rFonts w:ascii="Gill Sans MT" w:hAnsi="Gill Sans MT"/>
          <w:sz w:val="20"/>
          <w:szCs w:val="20"/>
        </w:rPr>
        <w:t>Anfang</w:t>
      </w:r>
      <w:r>
        <w:rPr>
          <w:rFonts w:ascii="Gill Sans MT" w:hAnsi="Gill Sans MT"/>
          <w:sz w:val="20"/>
          <w:szCs w:val="20"/>
        </w:rPr>
        <w:t xml:space="preserve"> ein konkretes Design überlegt und das dann auch so umsetzt. Zudem wäre es schlau gewesen noch früher mit der Webseite zu starten damit ich </w:t>
      </w:r>
      <w:r w:rsidR="00FC691B">
        <w:rPr>
          <w:rFonts w:ascii="Gill Sans MT" w:hAnsi="Gill Sans MT"/>
          <w:sz w:val="20"/>
          <w:szCs w:val="20"/>
        </w:rPr>
        <w:t>gegen Ende</w:t>
      </w:r>
      <w:r>
        <w:rPr>
          <w:rFonts w:ascii="Gill Sans MT" w:hAnsi="Gill Sans MT"/>
          <w:sz w:val="20"/>
          <w:szCs w:val="20"/>
        </w:rPr>
        <w:t xml:space="preserve"> nicht solch ein Zeitstress gehabt hätte</w:t>
      </w:r>
      <w:r w:rsidR="00EE199A">
        <w:rPr>
          <w:rFonts w:ascii="Gill Sans MT" w:hAnsi="Gill Sans MT"/>
          <w:sz w:val="20"/>
          <w:szCs w:val="20"/>
        </w:rPr>
        <w:t>.</w:t>
      </w:r>
    </w:p>
    <w:p w14:paraId="55B30245" w14:textId="77777777" w:rsidR="004524BC" w:rsidRDefault="004524BC">
      <w:pPr>
        <w:rPr>
          <w:rFonts w:ascii="Gill Sans MT" w:hAnsi="Gill Sans MT"/>
          <w:sz w:val="20"/>
          <w:szCs w:val="20"/>
        </w:rPr>
      </w:pPr>
    </w:p>
    <w:p w14:paraId="6F05FCD0" w14:textId="239DADD9" w:rsidR="003B299E" w:rsidRPr="00FD1004" w:rsidRDefault="003B299E">
      <w:pPr>
        <w:rPr>
          <w:rFonts w:ascii="Gill Sans MT" w:hAnsi="Gill Sans MT"/>
          <w:sz w:val="20"/>
          <w:szCs w:val="20"/>
        </w:rPr>
        <w:sectPr w:rsidR="003B299E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2151433B" w14:textId="1B5908F6" w:rsidR="000D291E" w:rsidRPr="00FD1004" w:rsidRDefault="00CA677B" w:rsidP="000D291E">
      <w:pPr>
        <w:keepNext/>
      </w:pPr>
      <w:r>
        <w:rPr>
          <w:rFonts w:ascii="Gill Sans MT" w:hAnsi="Gill Sans MT"/>
          <w:noProof/>
          <w:sz w:val="20"/>
          <w:szCs w:val="20"/>
        </w:rPr>
        <w:drawing>
          <wp:inline distT="0" distB="0" distL="0" distR="0" wp14:anchorId="41B991A5" wp14:editId="2EB58AED">
            <wp:extent cx="5868670" cy="2956560"/>
            <wp:effectExtent l="0" t="0" r="0" b="0"/>
            <wp:docPr id="55792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38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" b="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38" cy="29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BF7D2" w14:textId="224513C8" w:rsidR="00442E77" w:rsidRPr="00C832BC" w:rsidRDefault="00CA677B" w:rsidP="00C832BC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Abb. 1:</w:t>
      </w:r>
      <w:r w:rsidR="004623C2">
        <w:rPr>
          <w:rFonts w:ascii="Gill Sans MT" w:hAnsi="Gill Sans MT"/>
        </w:rPr>
        <w:t xml:space="preserve"> Startseite meiner Website</w:t>
      </w:r>
    </w:p>
    <w:sectPr w:rsidR="00442E77" w:rsidRPr="00C832BC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12D18" w14:textId="77777777" w:rsidR="00EE2B1E" w:rsidRDefault="00EE2B1E" w:rsidP="000D291E">
      <w:pPr>
        <w:spacing w:after="0" w:line="240" w:lineRule="auto"/>
      </w:pPr>
      <w:r>
        <w:separator/>
      </w:r>
    </w:p>
  </w:endnote>
  <w:endnote w:type="continuationSeparator" w:id="0">
    <w:p w14:paraId="50CCA359" w14:textId="77777777" w:rsidR="00EE2B1E" w:rsidRDefault="00EE2B1E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A399A" w14:textId="72C36106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FB7022">
      <w:rPr>
        <w:rFonts w:ascii="Gill Sans MT" w:hAnsi="Gill Sans MT"/>
        <w:sz w:val="18"/>
        <w:lang w:val="en-CH"/>
      </w:rPr>
      <w:t>_BewerbungsWebsite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7E7E4" w14:textId="77777777" w:rsidR="00EE2B1E" w:rsidRDefault="00EE2B1E" w:rsidP="000D291E">
      <w:pPr>
        <w:spacing w:after="0" w:line="240" w:lineRule="auto"/>
      </w:pPr>
      <w:r>
        <w:separator/>
      </w:r>
    </w:p>
  </w:footnote>
  <w:footnote w:type="continuationSeparator" w:id="0">
    <w:p w14:paraId="13E5C668" w14:textId="77777777" w:rsidR="00EE2B1E" w:rsidRDefault="00EE2B1E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73CCAAFC" w14:textId="77777777" w:rsidTr="006715E1">
      <w:tc>
        <w:tcPr>
          <w:tcW w:w="4531" w:type="dxa"/>
        </w:tcPr>
        <w:p w14:paraId="204B597C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05B4A060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7D792A6F" w14:textId="4EE2AA8E" w:rsidR="005034A3" w:rsidRDefault="004D722E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Jan – Sept 2025</w:t>
          </w:r>
        </w:p>
        <w:p w14:paraId="2C5DE0EE" w14:textId="07E0FC71" w:rsidR="001D141D" w:rsidRDefault="004D11F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~</w:t>
          </w:r>
          <w:r w:rsidR="00CC3150">
            <w:rPr>
              <w:rFonts w:ascii="Gill Sans MT" w:hAnsi="Gill Sans MT"/>
            </w:rPr>
            <w:t>120 h</w:t>
          </w:r>
        </w:p>
      </w:tc>
      <w:tc>
        <w:tcPr>
          <w:tcW w:w="4531" w:type="dxa"/>
        </w:tcPr>
        <w:p w14:paraId="288AE700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6739FB3" wp14:editId="5CC27D0D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C88A66" w14:textId="77777777" w:rsidR="005034A3" w:rsidRDefault="00503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C3"/>
    <w:rsid w:val="000333F3"/>
    <w:rsid w:val="000369BA"/>
    <w:rsid w:val="00063D89"/>
    <w:rsid w:val="000A4A12"/>
    <w:rsid w:val="000B3458"/>
    <w:rsid w:val="000C60DE"/>
    <w:rsid w:val="000D1158"/>
    <w:rsid w:val="000D291E"/>
    <w:rsid w:val="000E0DD5"/>
    <w:rsid w:val="000F18D8"/>
    <w:rsid w:val="000F27F5"/>
    <w:rsid w:val="00142661"/>
    <w:rsid w:val="00155BC5"/>
    <w:rsid w:val="001D141D"/>
    <w:rsid w:val="0027527F"/>
    <w:rsid w:val="002831A8"/>
    <w:rsid w:val="00322DB4"/>
    <w:rsid w:val="0033663E"/>
    <w:rsid w:val="00353667"/>
    <w:rsid w:val="00365543"/>
    <w:rsid w:val="00380B46"/>
    <w:rsid w:val="003B299E"/>
    <w:rsid w:val="003D1B04"/>
    <w:rsid w:val="004214CB"/>
    <w:rsid w:val="00442E77"/>
    <w:rsid w:val="004524BC"/>
    <w:rsid w:val="004623C2"/>
    <w:rsid w:val="00490EF7"/>
    <w:rsid w:val="004A23A5"/>
    <w:rsid w:val="004D11FD"/>
    <w:rsid w:val="004D722E"/>
    <w:rsid w:val="0050252A"/>
    <w:rsid w:val="005034A3"/>
    <w:rsid w:val="00594A4A"/>
    <w:rsid w:val="005C6582"/>
    <w:rsid w:val="00650587"/>
    <w:rsid w:val="006A361D"/>
    <w:rsid w:val="006B7B34"/>
    <w:rsid w:val="0070194B"/>
    <w:rsid w:val="007537D5"/>
    <w:rsid w:val="00770F0F"/>
    <w:rsid w:val="00793D4E"/>
    <w:rsid w:val="007947CA"/>
    <w:rsid w:val="007A419B"/>
    <w:rsid w:val="007E6629"/>
    <w:rsid w:val="007E7F12"/>
    <w:rsid w:val="00821E90"/>
    <w:rsid w:val="00832856"/>
    <w:rsid w:val="008D5AC3"/>
    <w:rsid w:val="008F6B0A"/>
    <w:rsid w:val="009D61F8"/>
    <w:rsid w:val="00A43F25"/>
    <w:rsid w:val="00A577C7"/>
    <w:rsid w:val="00AB252F"/>
    <w:rsid w:val="00BD665B"/>
    <w:rsid w:val="00BE17CA"/>
    <w:rsid w:val="00C24E3C"/>
    <w:rsid w:val="00C45DA7"/>
    <w:rsid w:val="00C832BC"/>
    <w:rsid w:val="00C87796"/>
    <w:rsid w:val="00CA5A7A"/>
    <w:rsid w:val="00CA677B"/>
    <w:rsid w:val="00CC3150"/>
    <w:rsid w:val="00D02B08"/>
    <w:rsid w:val="00D16381"/>
    <w:rsid w:val="00D16FB8"/>
    <w:rsid w:val="00D221B7"/>
    <w:rsid w:val="00D93131"/>
    <w:rsid w:val="00E419B0"/>
    <w:rsid w:val="00E83123"/>
    <w:rsid w:val="00EB10CC"/>
    <w:rsid w:val="00EE199A"/>
    <w:rsid w:val="00EE2B1E"/>
    <w:rsid w:val="00F44419"/>
    <w:rsid w:val="00F4699C"/>
    <w:rsid w:val="00FB7022"/>
    <w:rsid w:val="00FC691B"/>
    <w:rsid w:val="00FD1004"/>
    <w:rsid w:val="00FD54DE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014EF"/>
  <w15:chartTrackingRefBased/>
  <w15:docId w15:val="{7AFE4077-6D4D-491B-8588-6A93D13F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16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heerabyte/bwe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41</cp:revision>
  <cp:lastPrinted>2024-02-28T06:58:00Z</cp:lastPrinted>
  <dcterms:created xsi:type="dcterms:W3CDTF">2025-08-15T14:33:00Z</dcterms:created>
  <dcterms:modified xsi:type="dcterms:W3CDTF">2025-08-27T13:32:00Z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