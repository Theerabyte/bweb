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6BF5D" w14:textId="15D12774" w:rsidR="003D1B04" w:rsidRPr="00FD1004" w:rsidRDefault="009C3A7D" w:rsidP="009C3A7D">
      <w:pPr>
        <w:pStyle w:val="Heading1"/>
      </w:pPr>
      <w:r>
        <w:t>Vorstellungs-Website</w:t>
      </w:r>
    </w:p>
    <w:p w14:paraId="68480B94" w14:textId="26B0F7BA" w:rsidR="000D291E" w:rsidRPr="00FD1004" w:rsidRDefault="001B118B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Eine Webseite welche mich meiner Klasse vorstellt. Es ist eine Webseite über mein </w:t>
      </w:r>
      <w:r w:rsidR="00031199">
        <w:rPr>
          <w:rFonts w:ascii="Gill Sans MT" w:hAnsi="Gill Sans MT"/>
        </w:rPr>
        <w:t xml:space="preserve">damaliges </w:t>
      </w:r>
      <w:r>
        <w:rPr>
          <w:rFonts w:ascii="Gill Sans MT" w:hAnsi="Gill Sans MT"/>
        </w:rPr>
        <w:t xml:space="preserve">IT-können und </w:t>
      </w:r>
      <w:r w:rsidR="00031199">
        <w:rPr>
          <w:rFonts w:ascii="Gill Sans MT" w:hAnsi="Gill Sans MT"/>
        </w:rPr>
        <w:t xml:space="preserve">über </w:t>
      </w:r>
      <w:r>
        <w:rPr>
          <w:rFonts w:ascii="Gill Sans MT" w:hAnsi="Gill Sans MT"/>
        </w:rPr>
        <w:t xml:space="preserve">sonstige </w:t>
      </w:r>
      <w:r w:rsidR="00A00F1A">
        <w:rPr>
          <w:rFonts w:ascii="Gill Sans MT" w:hAnsi="Gill Sans MT"/>
        </w:rPr>
        <w:t>Aspekte</w:t>
      </w:r>
      <w:r>
        <w:rPr>
          <w:rFonts w:ascii="Gill Sans MT" w:hAnsi="Gill Sans MT"/>
        </w:rPr>
        <w:t xml:space="preserve"> von mir</w:t>
      </w:r>
      <w:r w:rsidR="00031199">
        <w:rPr>
          <w:rFonts w:ascii="Gill Sans MT" w:hAnsi="Gill Sans MT"/>
        </w:rPr>
        <w:t xml:space="preserve"> wie Ausbildungsweg und Hobbies.</w:t>
      </w:r>
    </w:p>
    <w:p w14:paraId="2EF120D5" w14:textId="77777777" w:rsidR="003D1B04" w:rsidRPr="00FD1004" w:rsidRDefault="003D1B04">
      <w:pPr>
        <w:rPr>
          <w:rFonts w:ascii="Gill Sans MT" w:hAnsi="Gill Sans MT"/>
        </w:rPr>
      </w:pPr>
    </w:p>
    <w:p w14:paraId="73854CB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5BDCF14E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46221BAC" w14:textId="247B54A2" w:rsidR="003D1B04" w:rsidRPr="00FD1004" w:rsidRDefault="006B7839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Im</w:t>
      </w:r>
      <w:r w:rsidR="00572B5D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S</w:t>
      </w:r>
      <w:r w:rsidR="00572B5D">
        <w:rPr>
          <w:rFonts w:ascii="Gill Sans MT" w:hAnsi="Gill Sans MT"/>
          <w:sz w:val="20"/>
          <w:szCs w:val="20"/>
        </w:rPr>
        <w:t>tart</w:t>
      </w:r>
      <w:r>
        <w:rPr>
          <w:rFonts w:ascii="Gill Sans MT" w:hAnsi="Gill Sans MT"/>
          <w:sz w:val="20"/>
          <w:szCs w:val="20"/>
        </w:rPr>
        <w:t xml:space="preserve"> der</w:t>
      </w:r>
      <w:r w:rsidR="00572B5D">
        <w:rPr>
          <w:rFonts w:ascii="Gill Sans MT" w:hAnsi="Gill Sans MT"/>
          <w:sz w:val="20"/>
          <w:szCs w:val="20"/>
        </w:rPr>
        <w:t xml:space="preserve"> IMS </w:t>
      </w:r>
      <w:r w:rsidR="00940DC5">
        <w:rPr>
          <w:rFonts w:ascii="Gill Sans MT" w:hAnsi="Gill Sans MT"/>
          <w:sz w:val="20"/>
          <w:szCs w:val="20"/>
        </w:rPr>
        <w:t>Ausbildung</w:t>
      </w:r>
      <w:r>
        <w:rPr>
          <w:rFonts w:ascii="Gill Sans MT" w:hAnsi="Gill Sans MT"/>
          <w:sz w:val="20"/>
          <w:szCs w:val="20"/>
        </w:rPr>
        <w:t xml:space="preserve">, durften wir </w:t>
      </w:r>
      <w:r w:rsidR="00572B5D">
        <w:rPr>
          <w:rFonts w:ascii="Gill Sans MT" w:hAnsi="Gill Sans MT"/>
          <w:sz w:val="20"/>
          <w:szCs w:val="20"/>
        </w:rPr>
        <w:t xml:space="preserve">um die Klasse besser kennen zu lernen eine Webseite erstellen, welche </w:t>
      </w:r>
      <w:r w:rsidR="00D95B9F">
        <w:rPr>
          <w:rFonts w:ascii="Gill Sans MT" w:hAnsi="Gill Sans MT"/>
          <w:sz w:val="20"/>
          <w:szCs w:val="20"/>
        </w:rPr>
        <w:t>unsere</w:t>
      </w:r>
      <w:r w:rsidR="00572B5D">
        <w:rPr>
          <w:rFonts w:ascii="Gill Sans MT" w:hAnsi="Gill Sans MT"/>
          <w:sz w:val="20"/>
          <w:szCs w:val="20"/>
        </w:rPr>
        <w:t xml:space="preserve"> verschiedenen Aspekte </w:t>
      </w:r>
      <w:r w:rsidR="00B30A84">
        <w:rPr>
          <w:rFonts w:ascii="Gill Sans MT" w:hAnsi="Gill Sans MT"/>
          <w:sz w:val="20"/>
          <w:szCs w:val="20"/>
        </w:rPr>
        <w:t xml:space="preserve">und IT-Kenntnisse </w:t>
      </w:r>
      <w:r w:rsidR="00572B5D">
        <w:rPr>
          <w:rFonts w:ascii="Gill Sans MT" w:hAnsi="Gill Sans MT"/>
          <w:sz w:val="20"/>
          <w:szCs w:val="20"/>
        </w:rPr>
        <w:t>der Klasse vorstellt</w:t>
      </w:r>
      <w:r w:rsidR="00B30A84">
        <w:rPr>
          <w:rFonts w:ascii="Gill Sans MT" w:hAnsi="Gill Sans MT"/>
          <w:sz w:val="20"/>
          <w:szCs w:val="20"/>
        </w:rPr>
        <w:t>.</w:t>
      </w:r>
    </w:p>
    <w:p w14:paraId="258C6343" w14:textId="54A95655" w:rsidR="003D1B04" w:rsidRPr="00FD1004" w:rsidRDefault="00EB10CC" w:rsidP="00793D4E">
      <w:pPr>
        <w:pStyle w:val="Heading2"/>
      </w:pPr>
      <w:r w:rsidRPr="00FD1004">
        <w:t>Ziel</w:t>
      </w:r>
    </w:p>
    <w:p w14:paraId="5FEF6A02" w14:textId="34F31CA2" w:rsidR="00F305BC" w:rsidRPr="00FD1004" w:rsidRDefault="00A00F1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Eine Website mit einer Navigation und </w:t>
      </w:r>
      <w:r w:rsidR="002F694F">
        <w:rPr>
          <w:rFonts w:ascii="Gill Sans MT" w:hAnsi="Gill Sans MT"/>
          <w:sz w:val="20"/>
          <w:szCs w:val="20"/>
        </w:rPr>
        <w:t>fünf</w:t>
      </w:r>
      <w:r>
        <w:rPr>
          <w:rFonts w:ascii="Gill Sans MT" w:hAnsi="Gill Sans MT"/>
          <w:sz w:val="20"/>
          <w:szCs w:val="20"/>
        </w:rPr>
        <w:t xml:space="preserve"> einzeln</w:t>
      </w:r>
      <w:r w:rsidR="00306B0C">
        <w:rPr>
          <w:rFonts w:ascii="Gill Sans MT" w:hAnsi="Gill Sans MT"/>
          <w:sz w:val="20"/>
          <w:szCs w:val="20"/>
        </w:rPr>
        <w:t>en S</w:t>
      </w:r>
      <w:r>
        <w:rPr>
          <w:rFonts w:ascii="Gill Sans MT" w:hAnsi="Gill Sans MT"/>
          <w:sz w:val="20"/>
          <w:szCs w:val="20"/>
        </w:rPr>
        <w:t xml:space="preserve">eiten, welche von </w:t>
      </w:r>
      <w:r w:rsidR="00306B0C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eutsch </w:t>
      </w:r>
      <w:r w:rsidR="00306B0C">
        <w:rPr>
          <w:rFonts w:ascii="Gill Sans MT" w:hAnsi="Gill Sans MT"/>
          <w:sz w:val="20"/>
          <w:szCs w:val="20"/>
        </w:rPr>
        <w:t>auf Englisch</w:t>
      </w:r>
      <w:r>
        <w:rPr>
          <w:rFonts w:ascii="Gill Sans MT" w:hAnsi="Gill Sans MT"/>
          <w:sz w:val="20"/>
          <w:szCs w:val="20"/>
        </w:rPr>
        <w:t xml:space="preserve"> und zurück gewechselt werden können</w:t>
      </w:r>
      <w:r w:rsidR="00306B0C">
        <w:rPr>
          <w:rFonts w:ascii="Gill Sans MT" w:hAnsi="Gill Sans MT"/>
          <w:sz w:val="20"/>
          <w:szCs w:val="20"/>
        </w:rPr>
        <w:t>.</w:t>
      </w:r>
      <w:r w:rsidR="006551C4">
        <w:rPr>
          <w:rFonts w:ascii="Gill Sans MT" w:hAnsi="Gill Sans MT"/>
          <w:sz w:val="20"/>
          <w:szCs w:val="20"/>
        </w:rPr>
        <w:t xml:space="preserve"> </w:t>
      </w:r>
      <w:r w:rsidR="00607FEE">
        <w:rPr>
          <w:rFonts w:ascii="Gill Sans MT" w:hAnsi="Gill Sans MT"/>
          <w:sz w:val="20"/>
          <w:szCs w:val="20"/>
        </w:rPr>
        <w:t xml:space="preserve"> </w:t>
      </w:r>
      <w:r w:rsidR="00306B0C">
        <w:rPr>
          <w:rFonts w:ascii="Gill Sans MT" w:hAnsi="Gill Sans MT"/>
          <w:sz w:val="20"/>
          <w:szCs w:val="20"/>
        </w:rPr>
        <w:t xml:space="preserve">Jede Seite entspricht dem allgemeinen Design und haltet sich an die Farb- und </w:t>
      </w:r>
      <w:r w:rsidR="003E33D7">
        <w:rPr>
          <w:rFonts w:ascii="Gill Sans MT" w:hAnsi="Gill Sans MT"/>
          <w:sz w:val="20"/>
          <w:szCs w:val="20"/>
        </w:rPr>
        <w:t>Schriftartkonzepte</w:t>
      </w:r>
      <w:r w:rsidR="00F305BC">
        <w:rPr>
          <w:rFonts w:ascii="Gill Sans MT" w:hAnsi="Gill Sans MT"/>
          <w:sz w:val="20"/>
          <w:szCs w:val="20"/>
        </w:rPr>
        <w:t>.</w:t>
      </w:r>
      <w:r w:rsidR="00607FEE">
        <w:rPr>
          <w:rFonts w:ascii="Gill Sans MT" w:hAnsi="Gill Sans MT"/>
          <w:sz w:val="20"/>
          <w:szCs w:val="20"/>
        </w:rPr>
        <w:t xml:space="preserve"> </w:t>
      </w:r>
      <w:r w:rsidR="00F305BC">
        <w:rPr>
          <w:rFonts w:ascii="Gill Sans MT" w:hAnsi="Gill Sans MT"/>
          <w:sz w:val="20"/>
          <w:szCs w:val="20"/>
        </w:rPr>
        <w:t>Es hat eine funktionierende Navigation auf eine Klassenseite.</w:t>
      </w:r>
    </w:p>
    <w:p w14:paraId="52ECA3A5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1A546506" w14:textId="036E6CD1" w:rsidR="00772AB8" w:rsidRDefault="00E1483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Wir hatten ein</w:t>
      </w:r>
      <w:r w:rsidR="008960C5">
        <w:rPr>
          <w:rFonts w:ascii="Gill Sans MT" w:hAnsi="Gill Sans MT"/>
          <w:sz w:val="20"/>
          <w:szCs w:val="20"/>
        </w:rPr>
        <w:t xml:space="preserve"> Monat</w:t>
      </w:r>
      <w:r w:rsidR="000966F4">
        <w:rPr>
          <w:rFonts w:ascii="Gill Sans MT" w:hAnsi="Gill Sans MT"/>
          <w:sz w:val="20"/>
          <w:szCs w:val="20"/>
        </w:rPr>
        <w:t>,</w:t>
      </w:r>
      <w:r>
        <w:rPr>
          <w:rFonts w:ascii="Gill Sans MT" w:hAnsi="Gill Sans MT"/>
          <w:sz w:val="20"/>
          <w:szCs w:val="20"/>
        </w:rPr>
        <w:t xml:space="preserve"> um die Webseite zu planen mit</w:t>
      </w:r>
      <w:r w:rsidR="00772AB8">
        <w:rPr>
          <w:rFonts w:ascii="Gill Sans MT" w:hAnsi="Gill Sans MT"/>
          <w:sz w:val="20"/>
          <w:szCs w:val="20"/>
        </w:rPr>
        <w:t xml:space="preserve"> einem vollständigen Zeitplan, Farb- und Schriftartenschema, ‘Blue-prints’ von den einzelnen Seiten</w:t>
      </w:r>
      <w:r w:rsidR="0095280F">
        <w:rPr>
          <w:rFonts w:ascii="Gill Sans MT" w:hAnsi="Gill Sans MT"/>
          <w:sz w:val="20"/>
          <w:szCs w:val="20"/>
        </w:rPr>
        <w:t xml:space="preserve">, Ziele, Zielgruppen, Grobkonzept und Feinkonzept. </w:t>
      </w:r>
      <w:r w:rsidR="00772AB8">
        <w:rPr>
          <w:rFonts w:ascii="Gill Sans MT" w:hAnsi="Gill Sans MT"/>
          <w:sz w:val="20"/>
          <w:szCs w:val="20"/>
        </w:rPr>
        <w:t xml:space="preserve">Das wurde alles in einem Konzeptbericht festgehalten. </w:t>
      </w:r>
    </w:p>
    <w:p w14:paraId="2ECD8EDF" w14:textId="1E47EC9F" w:rsidR="00772AB8" w:rsidRDefault="008960C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Für die </w:t>
      </w:r>
      <w:r w:rsidR="00D746F4">
        <w:rPr>
          <w:rFonts w:ascii="Gill Sans MT" w:hAnsi="Gill Sans MT"/>
          <w:sz w:val="20"/>
          <w:szCs w:val="20"/>
        </w:rPr>
        <w:t>Programmierung</w:t>
      </w:r>
      <w:r>
        <w:rPr>
          <w:rFonts w:ascii="Gill Sans MT" w:hAnsi="Gill Sans MT"/>
          <w:sz w:val="20"/>
          <w:szCs w:val="20"/>
        </w:rPr>
        <w:t xml:space="preserve"> hatte</w:t>
      </w:r>
      <w:r w:rsidR="00B53EAC">
        <w:rPr>
          <w:rFonts w:ascii="Gill Sans MT" w:hAnsi="Gill Sans MT"/>
          <w:sz w:val="20"/>
          <w:szCs w:val="20"/>
        </w:rPr>
        <w:t xml:space="preserve"> ich fünf Monate Zeit. Ich</w:t>
      </w:r>
      <w:r w:rsidR="00D746F4">
        <w:rPr>
          <w:rFonts w:ascii="Gill Sans MT" w:hAnsi="Gill Sans MT"/>
          <w:sz w:val="20"/>
          <w:szCs w:val="20"/>
        </w:rPr>
        <w:t xml:space="preserve"> </w:t>
      </w:r>
      <w:r w:rsidR="00772AB8">
        <w:rPr>
          <w:rFonts w:ascii="Gill Sans MT" w:hAnsi="Gill Sans MT"/>
          <w:sz w:val="20"/>
          <w:szCs w:val="20"/>
        </w:rPr>
        <w:t xml:space="preserve">brauchte Visual Studio Code als IDE und die </w:t>
      </w:r>
      <w:r w:rsidR="005051BA">
        <w:rPr>
          <w:rFonts w:ascii="Gill Sans MT" w:hAnsi="Gill Sans MT"/>
          <w:sz w:val="20"/>
          <w:szCs w:val="20"/>
        </w:rPr>
        <w:t>S</w:t>
      </w:r>
      <w:r w:rsidR="00772AB8">
        <w:rPr>
          <w:rFonts w:ascii="Gill Sans MT" w:hAnsi="Gill Sans MT"/>
          <w:sz w:val="20"/>
          <w:szCs w:val="20"/>
        </w:rPr>
        <w:t>prachen</w:t>
      </w:r>
      <w:r w:rsidR="00661263">
        <w:rPr>
          <w:rFonts w:ascii="Gill Sans MT" w:hAnsi="Gill Sans MT"/>
          <w:sz w:val="20"/>
          <w:szCs w:val="20"/>
        </w:rPr>
        <w:t xml:space="preserve"> waren</w:t>
      </w:r>
      <w:r w:rsidR="00772AB8">
        <w:rPr>
          <w:rFonts w:ascii="Gill Sans MT" w:hAnsi="Gill Sans MT"/>
          <w:sz w:val="20"/>
          <w:szCs w:val="20"/>
        </w:rPr>
        <w:t xml:space="preserve"> HTML, CSS und ganz</w:t>
      </w:r>
      <w:r w:rsidR="001D5352">
        <w:rPr>
          <w:rFonts w:ascii="Gill Sans MT" w:hAnsi="Gill Sans MT"/>
          <w:sz w:val="20"/>
          <w:szCs w:val="20"/>
        </w:rPr>
        <w:t xml:space="preserve"> </w:t>
      </w:r>
      <w:r w:rsidR="00772AB8">
        <w:rPr>
          <w:rFonts w:ascii="Gill Sans MT" w:hAnsi="Gill Sans MT"/>
          <w:sz w:val="20"/>
          <w:szCs w:val="20"/>
        </w:rPr>
        <w:t>wenig JS</w:t>
      </w:r>
      <w:r w:rsidR="00607FEE">
        <w:rPr>
          <w:rFonts w:ascii="Gill Sans MT" w:hAnsi="Gill Sans MT"/>
          <w:sz w:val="20"/>
          <w:szCs w:val="20"/>
        </w:rPr>
        <w:t>.</w:t>
      </w:r>
    </w:p>
    <w:p w14:paraId="0D1DC018" w14:textId="77633516" w:rsidR="00767CBF" w:rsidRPr="00940DC5" w:rsidRDefault="00767CBF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Die Zeitplanung aus dem Konzept musste dreimal neu erstellt werden. Zudem erstellte ich einen Änderungsantrag da ich gewisse </w:t>
      </w:r>
      <w:r w:rsidR="001F713B">
        <w:rPr>
          <w:rFonts w:ascii="Gill Sans MT" w:hAnsi="Gill Sans MT"/>
        </w:rPr>
        <w:t>Style Elemente</w:t>
      </w:r>
      <w:r w:rsidR="00F95946">
        <w:rPr>
          <w:rFonts w:ascii="Gill Sans MT" w:hAnsi="Gill Sans MT"/>
        </w:rPr>
        <w:t xml:space="preserve"> angepasst habe.</w:t>
      </w:r>
    </w:p>
    <w:p w14:paraId="797E240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4ED13D98" w14:textId="705398D1" w:rsidR="000E4BEF" w:rsidRPr="00FD1004" w:rsidRDefault="000E4BEF" w:rsidP="000E4BEF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Es wurde eine </w:t>
      </w:r>
      <w:r w:rsidR="006C6678">
        <w:rPr>
          <w:rFonts w:ascii="Gill Sans MT" w:hAnsi="Gill Sans MT"/>
          <w:sz w:val="20"/>
          <w:szCs w:val="20"/>
        </w:rPr>
        <w:t>s</w:t>
      </w:r>
      <w:r>
        <w:rPr>
          <w:rFonts w:ascii="Gill Sans MT" w:hAnsi="Gill Sans MT"/>
          <w:sz w:val="20"/>
          <w:szCs w:val="20"/>
        </w:rPr>
        <w:t>imple Webseite welche funktionierende Navigation und Sprachwechslung hat.</w:t>
      </w:r>
      <w:r w:rsidR="00B564A6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Ich konnte alle Handlungsziele und persönliche Ziele erreichen und erfüllen. Die Präsentation lief gut und das Publikum war </w:t>
      </w:r>
      <w:r w:rsidR="001D7148">
        <w:rPr>
          <w:rFonts w:ascii="Gill Sans MT" w:hAnsi="Gill Sans MT"/>
          <w:sz w:val="20"/>
          <w:szCs w:val="20"/>
        </w:rPr>
        <w:t>zufrieden mit dem Endresultat</w:t>
      </w:r>
      <w:r>
        <w:rPr>
          <w:rFonts w:ascii="Gill Sans MT" w:hAnsi="Gill Sans MT"/>
          <w:sz w:val="20"/>
          <w:szCs w:val="20"/>
        </w:rPr>
        <w:t>.</w:t>
      </w:r>
    </w:p>
    <w:p w14:paraId="030F7E9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04770B8B" w14:textId="3188892F" w:rsidR="00BE17CA" w:rsidRPr="00FD1004" w:rsidRDefault="00226349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habe die Sprach</w:t>
      </w:r>
      <w:r w:rsidR="00C134F7">
        <w:rPr>
          <w:rFonts w:ascii="Gill Sans MT" w:hAnsi="Gill Sans MT"/>
          <w:sz w:val="20"/>
          <w:szCs w:val="20"/>
        </w:rPr>
        <w:t>u</w:t>
      </w:r>
      <w:r w:rsidR="00AE5817">
        <w:rPr>
          <w:rFonts w:ascii="Gill Sans MT" w:hAnsi="Gill Sans MT"/>
          <w:sz w:val="20"/>
          <w:szCs w:val="20"/>
        </w:rPr>
        <w:t>mstellungs</w:t>
      </w:r>
      <w:r>
        <w:rPr>
          <w:rFonts w:ascii="Gill Sans MT" w:hAnsi="Gill Sans MT"/>
          <w:sz w:val="20"/>
          <w:szCs w:val="20"/>
        </w:rPr>
        <w:t xml:space="preserve">funktion sehr </w:t>
      </w:r>
      <w:r w:rsidR="00992253">
        <w:rPr>
          <w:rFonts w:ascii="Gill Sans MT" w:hAnsi="Gill Sans MT"/>
          <w:sz w:val="20"/>
          <w:szCs w:val="20"/>
        </w:rPr>
        <w:t>d</w:t>
      </w:r>
      <w:r w:rsidR="00B0550A">
        <w:rPr>
          <w:rFonts w:ascii="Gill Sans MT" w:hAnsi="Gill Sans MT"/>
          <w:sz w:val="20"/>
          <w:szCs w:val="20"/>
        </w:rPr>
        <w:t>aten</w:t>
      </w:r>
      <w:r w:rsidR="00992253">
        <w:rPr>
          <w:rFonts w:ascii="Gill Sans MT" w:hAnsi="Gill Sans MT"/>
          <w:sz w:val="20"/>
          <w:szCs w:val="20"/>
        </w:rPr>
        <w:t>intensiv</w:t>
      </w:r>
      <w:r w:rsidR="00B055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 xml:space="preserve">umgesetzt da ich für jede Seite zwei .html Files erstellt habe. Zudem habe </w:t>
      </w:r>
      <w:r w:rsidR="001D5352">
        <w:rPr>
          <w:rFonts w:ascii="Gill Sans MT" w:hAnsi="Gill Sans MT"/>
          <w:sz w:val="20"/>
          <w:szCs w:val="20"/>
        </w:rPr>
        <w:t>ich,</w:t>
      </w:r>
      <w:r>
        <w:rPr>
          <w:rFonts w:ascii="Gill Sans MT" w:hAnsi="Gill Sans MT"/>
          <w:sz w:val="20"/>
          <w:szCs w:val="20"/>
        </w:rPr>
        <w:t xml:space="preserve"> </w:t>
      </w:r>
      <w:r w:rsidR="00B0550A">
        <w:rPr>
          <w:rFonts w:ascii="Gill Sans MT" w:hAnsi="Gill Sans MT"/>
          <w:sz w:val="20"/>
          <w:szCs w:val="20"/>
        </w:rPr>
        <w:t>anstatt</w:t>
      </w:r>
      <w:r>
        <w:rPr>
          <w:rFonts w:ascii="Gill Sans MT" w:hAnsi="Gill Sans MT"/>
          <w:sz w:val="20"/>
          <w:szCs w:val="20"/>
        </w:rPr>
        <w:t xml:space="preserve"> ein global CSS zu erstellen für jede einzelne </w:t>
      </w:r>
      <w:r w:rsidR="00B0550A">
        <w:rPr>
          <w:rFonts w:ascii="Gill Sans MT" w:hAnsi="Gill Sans MT"/>
          <w:sz w:val="20"/>
          <w:szCs w:val="20"/>
        </w:rPr>
        <w:t>Seite</w:t>
      </w:r>
      <w:r>
        <w:rPr>
          <w:rFonts w:ascii="Gill Sans MT" w:hAnsi="Gill Sans MT"/>
          <w:sz w:val="20"/>
          <w:szCs w:val="20"/>
        </w:rPr>
        <w:t xml:space="preserve"> ein eigenes </w:t>
      </w:r>
      <w:r w:rsidR="00B0550A">
        <w:rPr>
          <w:rFonts w:ascii="Gill Sans MT" w:hAnsi="Gill Sans MT"/>
          <w:sz w:val="20"/>
          <w:szCs w:val="20"/>
        </w:rPr>
        <w:t>.</w:t>
      </w:r>
      <w:r>
        <w:rPr>
          <w:rFonts w:ascii="Gill Sans MT" w:hAnsi="Gill Sans MT"/>
          <w:sz w:val="20"/>
          <w:szCs w:val="20"/>
        </w:rPr>
        <w:t>css</w:t>
      </w:r>
      <w:r w:rsidR="00B0550A">
        <w:rPr>
          <w:rFonts w:ascii="Gill Sans MT" w:hAnsi="Gill Sans MT"/>
          <w:sz w:val="20"/>
          <w:szCs w:val="20"/>
        </w:rPr>
        <w:t xml:space="preserve"> File</w:t>
      </w:r>
      <w:r>
        <w:rPr>
          <w:rFonts w:ascii="Gill Sans MT" w:hAnsi="Gill Sans MT"/>
          <w:sz w:val="20"/>
          <w:szCs w:val="20"/>
        </w:rPr>
        <w:t xml:space="preserve"> erstellt. Im Rückblick hätte ich das besser machen können, jedoch habe ich </w:t>
      </w:r>
      <w:r w:rsidR="00CA355D">
        <w:rPr>
          <w:rFonts w:ascii="Gill Sans MT" w:hAnsi="Gill Sans MT"/>
          <w:sz w:val="20"/>
          <w:szCs w:val="20"/>
        </w:rPr>
        <w:t xml:space="preserve">aus diesen Fehlern </w:t>
      </w:r>
      <w:r>
        <w:rPr>
          <w:rFonts w:ascii="Gill Sans MT" w:hAnsi="Gill Sans MT"/>
          <w:sz w:val="20"/>
          <w:szCs w:val="20"/>
        </w:rPr>
        <w:t xml:space="preserve">gelernt. </w:t>
      </w:r>
    </w:p>
    <w:p w14:paraId="62B5E490" w14:textId="77777777" w:rsidR="001D141D" w:rsidRDefault="001D141D">
      <w:pPr>
        <w:rPr>
          <w:rFonts w:ascii="Gill Sans MT" w:hAnsi="Gill Sans MT"/>
          <w:sz w:val="20"/>
          <w:szCs w:val="20"/>
        </w:rPr>
      </w:pPr>
    </w:p>
    <w:p w14:paraId="660293EF" w14:textId="627F1457" w:rsidR="00451615" w:rsidRPr="00FD1004" w:rsidRDefault="00451615">
      <w:pPr>
        <w:rPr>
          <w:rFonts w:ascii="Gill Sans MT" w:hAnsi="Gill Sans MT"/>
          <w:sz w:val="20"/>
          <w:szCs w:val="20"/>
        </w:rPr>
        <w:sectPr w:rsidR="00451615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0BF230C1" w14:textId="7ADC15CC" w:rsidR="000D291E" w:rsidRPr="00FD1004" w:rsidRDefault="000D291E">
      <w:pPr>
        <w:rPr>
          <w:rFonts w:ascii="Gill Sans MT" w:hAnsi="Gill Sans MT"/>
        </w:rPr>
      </w:pPr>
    </w:p>
    <w:p w14:paraId="654506BF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2CFC89A0" wp14:editId="484D5AB1">
            <wp:extent cx="5151947" cy="26822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46" cy="26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7656" w14:textId="0D348610" w:rsidR="00442E77" w:rsidRPr="008A42A1" w:rsidRDefault="00844058" w:rsidP="00DC4783">
      <w:pPr>
        <w:pStyle w:val="Caption"/>
        <w:tabs>
          <w:tab w:val="left" w:pos="3576"/>
        </w:tabs>
        <w:rPr>
          <w:rFonts w:ascii="Gill Sans MT" w:hAnsi="Gill Sans MT"/>
        </w:rPr>
      </w:pPr>
      <w:r>
        <w:rPr>
          <w:rFonts w:ascii="Gill Sans MT" w:hAnsi="Gill Sans MT"/>
        </w:rPr>
        <w:t>Abb. 1: Startseite meiner ersten Webseite</w:t>
      </w:r>
      <w:r w:rsidR="001D141D" w:rsidRPr="00FD1004">
        <w:rPr>
          <w:rFonts w:ascii="Gill Sans MT" w:hAnsi="Gill Sans MT"/>
        </w:rPr>
        <w:t>.</w:t>
      </w:r>
      <w:r w:rsidR="00DC4783">
        <w:rPr>
          <w:rFonts w:ascii="Gill Sans MT" w:hAnsi="Gill Sans MT"/>
        </w:rPr>
        <w:tab/>
      </w:r>
    </w:p>
    <w:sectPr w:rsidR="00442E77" w:rsidRPr="008A42A1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918A5" w14:textId="77777777" w:rsidR="00AA275E" w:rsidRDefault="00AA275E" w:rsidP="000D291E">
      <w:pPr>
        <w:spacing w:after="0" w:line="240" w:lineRule="auto"/>
      </w:pPr>
      <w:r>
        <w:separator/>
      </w:r>
    </w:p>
  </w:endnote>
  <w:endnote w:type="continuationSeparator" w:id="0">
    <w:p w14:paraId="70BB7103" w14:textId="77777777" w:rsidR="00AA275E" w:rsidRDefault="00AA275E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7C91E" w14:textId="77777777" w:rsidR="00DC4783" w:rsidRDefault="00DC4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5C995" w14:textId="4C0697D0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bookmarkStart w:id="0" w:name="_Hlk205991463"/>
    <w:bookmarkStart w:id="1" w:name="_Hlk205991464"/>
    <w:proofErr w:type="spellStart"/>
    <w:r>
      <w:rPr>
        <w:rFonts w:ascii="Gill Sans MT" w:hAnsi="Gill Sans MT"/>
        <w:sz w:val="18"/>
        <w:lang w:val="en-CH"/>
      </w:rPr>
      <w:t>Project_Abstract</w:t>
    </w:r>
    <w:r w:rsidR="001D5352">
      <w:rPr>
        <w:rFonts w:ascii="Gill Sans MT" w:hAnsi="Gill Sans MT"/>
        <w:sz w:val="18"/>
        <w:lang w:val="en-CH"/>
      </w:rPr>
      <w:t>_VorstellungsWebseite</w:t>
    </w:r>
    <w:bookmarkEnd w:id="0"/>
    <w:bookmarkEnd w:id="1"/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76AFC" w14:textId="77777777" w:rsidR="00DC4783" w:rsidRDefault="00DC4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5A592" w14:textId="77777777" w:rsidR="00AA275E" w:rsidRDefault="00AA275E" w:rsidP="000D291E">
      <w:pPr>
        <w:spacing w:after="0" w:line="240" w:lineRule="auto"/>
      </w:pPr>
      <w:r>
        <w:separator/>
      </w:r>
    </w:p>
  </w:footnote>
  <w:footnote w:type="continuationSeparator" w:id="0">
    <w:p w14:paraId="39343588" w14:textId="77777777" w:rsidR="00AA275E" w:rsidRDefault="00AA275E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D4C63" w14:textId="77777777" w:rsidR="00DC4783" w:rsidRDefault="00DC4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9AAC0CE" w14:textId="77777777" w:rsidTr="006715E1">
      <w:tc>
        <w:tcPr>
          <w:tcW w:w="4531" w:type="dxa"/>
        </w:tcPr>
        <w:p w14:paraId="7BAAAEC6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DFFE79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3D636AAF" w14:textId="5788128C" w:rsidR="005034A3" w:rsidRDefault="006516DF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HS 2023 (08.23- 01.24)</w:t>
          </w:r>
        </w:p>
        <w:p w14:paraId="2A00A094" w14:textId="505500EC" w:rsidR="001D141D" w:rsidRDefault="00456579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45h Projektarbeit</w:t>
          </w:r>
        </w:p>
      </w:tc>
      <w:tc>
        <w:tcPr>
          <w:tcW w:w="4531" w:type="dxa"/>
        </w:tcPr>
        <w:p w14:paraId="751D21E8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6FB2B02E" wp14:editId="351DD4F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6B3A509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39E7A" w14:textId="77777777" w:rsidR="00DC4783" w:rsidRDefault="00DC47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A20C6E"/>
    <w:multiLevelType w:val="hybridMultilevel"/>
    <w:tmpl w:val="17509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4250">
    <w:abstractNumId w:val="0"/>
  </w:num>
  <w:num w:numId="2" w16cid:durableId="205075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A7D"/>
    <w:rsid w:val="00031199"/>
    <w:rsid w:val="00063D89"/>
    <w:rsid w:val="000966F4"/>
    <w:rsid w:val="000B3458"/>
    <w:rsid w:val="000D291E"/>
    <w:rsid w:val="000E4BEF"/>
    <w:rsid w:val="000F27F5"/>
    <w:rsid w:val="00155BC5"/>
    <w:rsid w:val="001B118B"/>
    <w:rsid w:val="001D141D"/>
    <w:rsid w:val="001D5352"/>
    <w:rsid w:val="001D7148"/>
    <w:rsid w:val="001F339B"/>
    <w:rsid w:val="001F713B"/>
    <w:rsid w:val="00226349"/>
    <w:rsid w:val="00273879"/>
    <w:rsid w:val="0027527F"/>
    <w:rsid w:val="002831A8"/>
    <w:rsid w:val="00292384"/>
    <w:rsid w:val="002F694F"/>
    <w:rsid w:val="00306B0C"/>
    <w:rsid w:val="00353667"/>
    <w:rsid w:val="00365543"/>
    <w:rsid w:val="00380B46"/>
    <w:rsid w:val="003A3D25"/>
    <w:rsid w:val="003D1B04"/>
    <w:rsid w:val="003E33D7"/>
    <w:rsid w:val="004214CB"/>
    <w:rsid w:val="00442E77"/>
    <w:rsid w:val="00451615"/>
    <w:rsid w:val="00456579"/>
    <w:rsid w:val="00470AD3"/>
    <w:rsid w:val="004A23A5"/>
    <w:rsid w:val="005034A3"/>
    <w:rsid w:val="005051BA"/>
    <w:rsid w:val="00572B5D"/>
    <w:rsid w:val="00594A4A"/>
    <w:rsid w:val="00607FEE"/>
    <w:rsid w:val="006516DF"/>
    <w:rsid w:val="006551C4"/>
    <w:rsid w:val="00661263"/>
    <w:rsid w:val="006A361D"/>
    <w:rsid w:val="006B7839"/>
    <w:rsid w:val="006C6678"/>
    <w:rsid w:val="0070194B"/>
    <w:rsid w:val="007372D0"/>
    <w:rsid w:val="00767CBF"/>
    <w:rsid w:val="00772AB8"/>
    <w:rsid w:val="00793D4E"/>
    <w:rsid w:val="007C7F6F"/>
    <w:rsid w:val="00827C60"/>
    <w:rsid w:val="00832856"/>
    <w:rsid w:val="00844058"/>
    <w:rsid w:val="008960C5"/>
    <w:rsid w:val="008A42A1"/>
    <w:rsid w:val="008B26B0"/>
    <w:rsid w:val="00940DC5"/>
    <w:rsid w:val="0095280F"/>
    <w:rsid w:val="00992253"/>
    <w:rsid w:val="009C3A7D"/>
    <w:rsid w:val="00A00F1A"/>
    <w:rsid w:val="00A718E3"/>
    <w:rsid w:val="00AA275E"/>
    <w:rsid w:val="00AE5817"/>
    <w:rsid w:val="00B0550A"/>
    <w:rsid w:val="00B23A84"/>
    <w:rsid w:val="00B30A84"/>
    <w:rsid w:val="00B53EAC"/>
    <w:rsid w:val="00B564A6"/>
    <w:rsid w:val="00BD665B"/>
    <w:rsid w:val="00BE17CA"/>
    <w:rsid w:val="00C134F7"/>
    <w:rsid w:val="00CA355D"/>
    <w:rsid w:val="00D02B08"/>
    <w:rsid w:val="00D65A25"/>
    <w:rsid w:val="00D746F4"/>
    <w:rsid w:val="00D818C8"/>
    <w:rsid w:val="00D93131"/>
    <w:rsid w:val="00D95B9F"/>
    <w:rsid w:val="00DC4783"/>
    <w:rsid w:val="00E1483E"/>
    <w:rsid w:val="00E62508"/>
    <w:rsid w:val="00EB10CC"/>
    <w:rsid w:val="00F305BC"/>
    <w:rsid w:val="00F4699C"/>
    <w:rsid w:val="00F95946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DE47D"/>
  <w15:chartTrackingRefBased/>
  <w15:docId w15:val="{FD0D7210-1C1D-49C8-BDFD-9AA8AA5A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52</cp:revision>
  <cp:lastPrinted>2025-08-13T13:38:00Z</cp:lastPrinted>
  <dcterms:created xsi:type="dcterms:W3CDTF">2025-08-13T12:04:00Z</dcterms:created>
  <dcterms:modified xsi:type="dcterms:W3CDTF">2025-08-31T09:11:00Z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