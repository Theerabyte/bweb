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4568" w14:textId="4DB335CA" w:rsidR="003D1B04" w:rsidRPr="00FD1004" w:rsidRDefault="008A202D" w:rsidP="000D291E">
      <w:pPr>
        <w:pStyle w:val="Heading1"/>
      </w:pPr>
      <w:r>
        <w:t>LARRY Labyrinths</w:t>
      </w:r>
    </w:p>
    <w:p w14:paraId="64AD74DB" w14:textId="1EC29243" w:rsidR="000D291E" w:rsidRPr="00FD1004" w:rsidRDefault="008A202D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Ein C# </w:t>
      </w:r>
      <w:r w:rsidR="00AF3ECB">
        <w:rPr>
          <w:rFonts w:ascii="Gill Sans MT" w:hAnsi="Gill Sans MT"/>
        </w:rPr>
        <w:t>Spiel</w:t>
      </w:r>
      <w:r>
        <w:rPr>
          <w:rFonts w:ascii="Gill Sans MT" w:hAnsi="Gill Sans MT"/>
        </w:rPr>
        <w:t xml:space="preserve"> welches um</w:t>
      </w:r>
      <w:r w:rsidR="005A4904">
        <w:rPr>
          <w:rFonts w:ascii="Gill Sans MT" w:hAnsi="Gill Sans MT"/>
        </w:rPr>
        <w:t xml:space="preserve"> Larry und seine Labyrinthe handelt. Larry ist ein kleine</w:t>
      </w:r>
      <w:r w:rsidR="007974A3">
        <w:rPr>
          <w:rFonts w:ascii="Gill Sans MT" w:hAnsi="Gill Sans MT"/>
        </w:rPr>
        <w:t xml:space="preserve">r Halbmond, welcher häufig in Labyrinth gerät und die Hilfe des Spielers </w:t>
      </w:r>
      <w:r w:rsidR="00187621">
        <w:rPr>
          <w:rFonts w:ascii="Gill Sans MT" w:hAnsi="Gill Sans MT"/>
        </w:rPr>
        <w:t>braucht,</w:t>
      </w:r>
      <w:r w:rsidR="007974A3">
        <w:rPr>
          <w:rFonts w:ascii="Gill Sans MT" w:hAnsi="Gill Sans MT"/>
        </w:rPr>
        <w:t xml:space="preserve"> um aus den Labyrinths </w:t>
      </w:r>
      <w:r w:rsidR="00205B7D">
        <w:rPr>
          <w:rFonts w:ascii="Gill Sans MT" w:hAnsi="Gill Sans MT"/>
        </w:rPr>
        <w:t>herauszukommen</w:t>
      </w:r>
      <w:r w:rsidR="007974A3">
        <w:rPr>
          <w:rFonts w:ascii="Gill Sans MT" w:hAnsi="Gill Sans MT"/>
        </w:rPr>
        <w:t>. Es gibt Schatztruhen welche Punkte geben und Monster welche Punkte entziehen. Insgesamt hat es 8 Level und ein Tutorial welche unendlichmal wiederholt werden können.</w:t>
      </w:r>
    </w:p>
    <w:p w14:paraId="6D68D9BC" w14:textId="77777777" w:rsidR="003D1B04" w:rsidRPr="00FD1004" w:rsidRDefault="003D1B04">
      <w:pPr>
        <w:rPr>
          <w:rFonts w:ascii="Gill Sans MT" w:hAnsi="Gill Sans MT"/>
        </w:rPr>
      </w:pPr>
    </w:p>
    <w:p w14:paraId="6A75FBE1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default" r:id="rId10"/>
          <w:footerReference w:type="default" r:id="rId11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4B4CC6DF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003C4E54" w14:textId="534A67FF" w:rsidR="00A742A5" w:rsidRPr="00FD1004" w:rsidRDefault="00A742A5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Der Auftrag war es ein Spiel in C# zu programmieren da unser C# </w:t>
      </w:r>
      <w:r w:rsidR="00DC0C1C">
        <w:rPr>
          <w:rFonts w:ascii="Gill Sans MT" w:hAnsi="Gill Sans MT"/>
          <w:sz w:val="20"/>
          <w:szCs w:val="20"/>
        </w:rPr>
        <w:t>W</w:t>
      </w:r>
      <w:r>
        <w:rPr>
          <w:rFonts w:ascii="Gill Sans MT" w:hAnsi="Gill Sans MT"/>
          <w:sz w:val="20"/>
          <w:szCs w:val="20"/>
        </w:rPr>
        <w:t>issen noch nicht genügen</w:t>
      </w:r>
      <w:r w:rsidR="00DC0C1C">
        <w:rPr>
          <w:rFonts w:ascii="Gill Sans MT" w:hAnsi="Gill Sans MT"/>
          <w:sz w:val="20"/>
          <w:szCs w:val="20"/>
        </w:rPr>
        <w:t>d</w:t>
      </w:r>
      <w:r>
        <w:rPr>
          <w:rFonts w:ascii="Gill Sans MT" w:hAnsi="Gill Sans MT"/>
          <w:sz w:val="20"/>
          <w:szCs w:val="20"/>
        </w:rPr>
        <w:t xml:space="preserve"> gestärkt war.</w:t>
      </w:r>
      <w:r w:rsidR="004D21EC">
        <w:rPr>
          <w:rFonts w:ascii="Gill Sans MT" w:hAnsi="Gill Sans MT"/>
          <w:sz w:val="20"/>
          <w:szCs w:val="20"/>
        </w:rPr>
        <w:t xml:space="preserve"> </w:t>
      </w:r>
      <w:r>
        <w:rPr>
          <w:rFonts w:ascii="Gill Sans MT" w:hAnsi="Gill Sans MT"/>
          <w:sz w:val="20"/>
          <w:szCs w:val="20"/>
        </w:rPr>
        <w:t xml:space="preserve">Die Einschränkungen belangten sich auf keine Animationen, </w:t>
      </w:r>
      <w:r w:rsidR="00B330FF">
        <w:rPr>
          <w:rFonts w:ascii="Gill Sans MT" w:hAnsi="Gill Sans MT"/>
          <w:sz w:val="20"/>
          <w:szCs w:val="20"/>
        </w:rPr>
        <w:t xml:space="preserve">keine </w:t>
      </w:r>
      <w:r w:rsidR="00686401">
        <w:rPr>
          <w:rFonts w:ascii="Gill Sans MT" w:hAnsi="Gill Sans MT"/>
          <w:sz w:val="20"/>
          <w:szCs w:val="20"/>
        </w:rPr>
        <w:t>Engins</w:t>
      </w:r>
      <w:r w:rsidR="00B330FF">
        <w:rPr>
          <w:rFonts w:ascii="Gill Sans MT" w:hAnsi="Gill Sans MT"/>
          <w:sz w:val="20"/>
          <w:szCs w:val="20"/>
        </w:rPr>
        <w:t xml:space="preserve"> und sonstige Unterstützung wie zum Beispiel KI, </w:t>
      </w:r>
      <w:r>
        <w:rPr>
          <w:rFonts w:ascii="Gill Sans MT" w:hAnsi="Gill Sans MT"/>
          <w:sz w:val="20"/>
          <w:szCs w:val="20"/>
        </w:rPr>
        <w:t xml:space="preserve">sonst waren wir frei. </w:t>
      </w:r>
    </w:p>
    <w:p w14:paraId="60CBC3E4" w14:textId="77777777" w:rsidR="003D1B04" w:rsidRPr="00FD1004" w:rsidRDefault="00EB10CC" w:rsidP="00793D4E">
      <w:pPr>
        <w:pStyle w:val="Heading2"/>
      </w:pPr>
      <w:r w:rsidRPr="00FD1004">
        <w:t>Ziele</w:t>
      </w:r>
    </w:p>
    <w:p w14:paraId="4FA6ACC7" w14:textId="3999617A" w:rsidR="00BB2AB2" w:rsidRPr="009E537E" w:rsidRDefault="00774025" w:rsidP="009E537E">
      <w:pPr>
        <w:rPr>
          <w:rFonts w:ascii="Gill Sans MT" w:hAnsi="Gill Sans MT"/>
          <w:sz w:val="20"/>
          <w:szCs w:val="20"/>
        </w:rPr>
      </w:pPr>
      <w:r w:rsidRPr="009E537E">
        <w:rPr>
          <w:rFonts w:ascii="Gill Sans MT" w:hAnsi="Gill Sans MT"/>
          <w:sz w:val="20"/>
          <w:szCs w:val="20"/>
        </w:rPr>
        <w:t xml:space="preserve">Ich konzentrierte mich darauf, meine C#-Programmierfähigkeiten gezielt zu verbessern. </w:t>
      </w:r>
      <w:r w:rsidR="00F92053" w:rsidRPr="009E537E">
        <w:rPr>
          <w:rFonts w:ascii="Gill Sans MT" w:hAnsi="Gill Sans MT"/>
          <w:sz w:val="20"/>
          <w:szCs w:val="20"/>
        </w:rPr>
        <w:t>Zudem legte ich m</w:t>
      </w:r>
      <w:r w:rsidRPr="009E537E">
        <w:rPr>
          <w:rFonts w:ascii="Gill Sans MT" w:hAnsi="Gill Sans MT"/>
          <w:sz w:val="20"/>
          <w:szCs w:val="20"/>
        </w:rPr>
        <w:t>ei</w:t>
      </w:r>
      <w:r w:rsidR="00F92053" w:rsidRPr="009E537E">
        <w:rPr>
          <w:rFonts w:ascii="Gill Sans MT" w:hAnsi="Gill Sans MT"/>
          <w:sz w:val="20"/>
          <w:szCs w:val="20"/>
        </w:rPr>
        <w:t>nen</w:t>
      </w:r>
      <w:r w:rsidRPr="009E537E">
        <w:rPr>
          <w:rFonts w:ascii="Gill Sans MT" w:hAnsi="Gill Sans MT"/>
          <w:sz w:val="20"/>
          <w:szCs w:val="20"/>
        </w:rPr>
        <w:t xml:space="preserve"> Fokus auf </w:t>
      </w:r>
      <w:r w:rsidR="00F92053" w:rsidRPr="009E537E">
        <w:rPr>
          <w:rFonts w:ascii="Gill Sans MT" w:hAnsi="Gill Sans MT"/>
          <w:sz w:val="20"/>
          <w:szCs w:val="20"/>
        </w:rPr>
        <w:t xml:space="preserve">die </w:t>
      </w:r>
      <w:r w:rsidRPr="009E537E">
        <w:rPr>
          <w:rFonts w:ascii="Gill Sans MT" w:hAnsi="Gill Sans MT"/>
          <w:sz w:val="20"/>
          <w:szCs w:val="20"/>
        </w:rPr>
        <w:t>Erweiterung meines Syntax-Wissens und der Vertiefung meiner praktischen Programmierkompetenz.</w:t>
      </w:r>
      <w:r w:rsidR="001B6A09" w:rsidRPr="009E537E">
        <w:rPr>
          <w:rFonts w:ascii="Gill Sans MT" w:hAnsi="Gill Sans MT"/>
          <w:sz w:val="20"/>
          <w:szCs w:val="20"/>
        </w:rPr>
        <w:t xml:space="preserve"> </w:t>
      </w:r>
    </w:p>
    <w:p w14:paraId="64BFBE85" w14:textId="7A0CFE16" w:rsidR="003D1B04" w:rsidRPr="00FD1004" w:rsidRDefault="003D1B04" w:rsidP="00793D4E">
      <w:pPr>
        <w:pStyle w:val="Heading2"/>
      </w:pPr>
      <w:r w:rsidRPr="00FD1004">
        <w:t>Umsetzung</w:t>
      </w:r>
    </w:p>
    <w:p w14:paraId="26A61839" w14:textId="41C0850C" w:rsidR="00DC501E" w:rsidRDefault="00FD50C4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Am Anfang</w:t>
      </w:r>
      <w:r w:rsidR="007C0B2C">
        <w:rPr>
          <w:rFonts w:ascii="Gill Sans MT" w:hAnsi="Gill Sans MT"/>
          <w:sz w:val="20"/>
          <w:szCs w:val="20"/>
        </w:rPr>
        <w:t xml:space="preserve"> gab es ca. vier Wochen </w:t>
      </w:r>
      <w:r w:rsidR="003748B5">
        <w:rPr>
          <w:rFonts w:ascii="Gill Sans MT" w:hAnsi="Gill Sans MT"/>
          <w:sz w:val="20"/>
          <w:szCs w:val="20"/>
        </w:rPr>
        <w:t>Zeit,</w:t>
      </w:r>
      <w:r w:rsidR="007C0B2C">
        <w:rPr>
          <w:rFonts w:ascii="Gill Sans MT" w:hAnsi="Gill Sans MT"/>
          <w:sz w:val="20"/>
          <w:szCs w:val="20"/>
        </w:rPr>
        <w:t xml:space="preserve"> um ein Spiel zu planen mit allen Zielen, Zielgruppen, Zeitplänen, Projektanträgen und sonstigen Dokumente</w:t>
      </w:r>
      <w:r w:rsidR="00F20292">
        <w:rPr>
          <w:rFonts w:ascii="Gill Sans MT" w:hAnsi="Gill Sans MT"/>
          <w:sz w:val="20"/>
          <w:szCs w:val="20"/>
        </w:rPr>
        <w:t>n</w:t>
      </w:r>
      <w:r w:rsidR="007C0B2C">
        <w:rPr>
          <w:rFonts w:ascii="Gill Sans MT" w:hAnsi="Gill Sans MT"/>
          <w:sz w:val="20"/>
          <w:szCs w:val="20"/>
        </w:rPr>
        <w:t>.</w:t>
      </w:r>
      <w:r w:rsidR="000D291E" w:rsidRPr="00FD1004">
        <w:rPr>
          <w:rFonts w:ascii="Gill Sans MT" w:hAnsi="Gill Sans MT"/>
          <w:sz w:val="20"/>
          <w:szCs w:val="20"/>
        </w:rPr>
        <w:t xml:space="preserve"> </w:t>
      </w:r>
    </w:p>
    <w:p w14:paraId="2AFCE22A" w14:textId="1A83BB46" w:rsidR="003D1B04" w:rsidRPr="00FD1004" w:rsidRDefault="00DC501E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Danach gab es noch zwölf Wochen </w:t>
      </w:r>
      <w:r w:rsidR="003748B5">
        <w:rPr>
          <w:rFonts w:ascii="Gill Sans MT" w:hAnsi="Gill Sans MT"/>
          <w:sz w:val="20"/>
          <w:szCs w:val="20"/>
        </w:rPr>
        <w:t>Z</w:t>
      </w:r>
      <w:r>
        <w:rPr>
          <w:rFonts w:ascii="Gill Sans MT" w:hAnsi="Gill Sans MT"/>
          <w:sz w:val="20"/>
          <w:szCs w:val="20"/>
        </w:rPr>
        <w:t>eit</w:t>
      </w:r>
      <w:r w:rsidR="003748B5">
        <w:rPr>
          <w:rFonts w:ascii="Gill Sans MT" w:hAnsi="Gill Sans MT"/>
          <w:sz w:val="20"/>
          <w:szCs w:val="20"/>
        </w:rPr>
        <w:t>,</w:t>
      </w:r>
      <w:r>
        <w:rPr>
          <w:rFonts w:ascii="Gill Sans MT" w:hAnsi="Gill Sans MT"/>
          <w:sz w:val="20"/>
          <w:szCs w:val="20"/>
        </w:rPr>
        <w:t xml:space="preserve"> um das </w:t>
      </w:r>
      <w:r w:rsidR="003748B5">
        <w:rPr>
          <w:rFonts w:ascii="Gill Sans MT" w:hAnsi="Gill Sans MT"/>
          <w:sz w:val="20"/>
          <w:szCs w:val="20"/>
        </w:rPr>
        <w:t xml:space="preserve">Spiel zu entwickeln, wir hatten neben unseren </w:t>
      </w:r>
      <w:r w:rsidR="00F20292">
        <w:rPr>
          <w:rFonts w:ascii="Gill Sans MT" w:hAnsi="Gill Sans MT"/>
          <w:sz w:val="20"/>
          <w:szCs w:val="20"/>
        </w:rPr>
        <w:t>p</w:t>
      </w:r>
      <w:r w:rsidR="003748B5">
        <w:rPr>
          <w:rFonts w:ascii="Gill Sans MT" w:hAnsi="Gill Sans MT"/>
          <w:sz w:val="20"/>
          <w:szCs w:val="20"/>
        </w:rPr>
        <w:t>rojekt</w:t>
      </w:r>
      <w:r w:rsidR="00FD50C4">
        <w:rPr>
          <w:rFonts w:ascii="Gill Sans MT" w:hAnsi="Gill Sans MT"/>
          <w:sz w:val="20"/>
          <w:szCs w:val="20"/>
        </w:rPr>
        <w:t>spezifischen</w:t>
      </w:r>
      <w:r w:rsidR="003748B5">
        <w:rPr>
          <w:rFonts w:ascii="Gill Sans MT" w:hAnsi="Gill Sans MT"/>
          <w:sz w:val="20"/>
          <w:szCs w:val="20"/>
        </w:rPr>
        <w:t xml:space="preserve"> Zielen </w:t>
      </w:r>
      <w:r w:rsidR="00FD50C4">
        <w:rPr>
          <w:rFonts w:ascii="Gill Sans MT" w:hAnsi="Gill Sans MT"/>
          <w:sz w:val="20"/>
          <w:szCs w:val="20"/>
        </w:rPr>
        <w:t>noch zusätzliche Handlungskompetenzen,</w:t>
      </w:r>
      <w:r w:rsidR="003748B5">
        <w:rPr>
          <w:rFonts w:ascii="Gill Sans MT" w:hAnsi="Gill Sans MT"/>
          <w:sz w:val="20"/>
          <w:szCs w:val="20"/>
        </w:rPr>
        <w:t xml:space="preserve"> welche wir erreichen sollten.</w:t>
      </w:r>
      <w:r w:rsidR="00EA46AD">
        <w:rPr>
          <w:rFonts w:ascii="Gill Sans MT" w:hAnsi="Gill Sans MT"/>
          <w:sz w:val="20"/>
          <w:szCs w:val="20"/>
        </w:rPr>
        <w:t xml:space="preserve"> Ich nutzte C# ohne Pakete und nutzte Visual Studio als </w:t>
      </w:r>
      <w:r w:rsidR="009E537E">
        <w:rPr>
          <w:rFonts w:ascii="Gill Sans MT" w:hAnsi="Gill Sans MT"/>
          <w:sz w:val="20"/>
          <w:szCs w:val="20"/>
        </w:rPr>
        <w:t>Entwicklungsumgebung</w:t>
      </w:r>
      <w:r w:rsidR="00EA46AD">
        <w:rPr>
          <w:rFonts w:ascii="Gill Sans MT" w:hAnsi="Gill Sans MT"/>
          <w:sz w:val="20"/>
          <w:szCs w:val="20"/>
        </w:rPr>
        <w:t>.</w:t>
      </w:r>
    </w:p>
    <w:p w14:paraId="427D23AC" w14:textId="77777777" w:rsidR="003D1B04" w:rsidRPr="00FD1004" w:rsidRDefault="00FD1004" w:rsidP="00793D4E">
      <w:pPr>
        <w:pStyle w:val="Heading2"/>
      </w:pPr>
      <w:r w:rsidRPr="00FD1004">
        <w:t>Ergebnis</w:t>
      </w:r>
    </w:p>
    <w:p w14:paraId="55CE6316" w14:textId="1AA10F19" w:rsidR="003D1B04" w:rsidRPr="00FD1004" w:rsidRDefault="00205B7D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Ich kreierte ein simples </w:t>
      </w:r>
      <w:r w:rsidR="00D76554">
        <w:rPr>
          <w:rFonts w:ascii="Gill Sans MT" w:hAnsi="Gill Sans MT"/>
          <w:sz w:val="20"/>
          <w:szCs w:val="20"/>
        </w:rPr>
        <w:t>Labyrinth-Spiel,</w:t>
      </w:r>
      <w:r>
        <w:rPr>
          <w:rFonts w:ascii="Gill Sans MT" w:hAnsi="Gill Sans MT"/>
          <w:sz w:val="20"/>
          <w:szCs w:val="20"/>
        </w:rPr>
        <w:t xml:space="preserve"> welches eine Anleitung anhand des Tutorials und 8 Stufen hat, welche immer wieder gespielt werden können. Die Stufen haben ein passendes Farbschema</w:t>
      </w:r>
      <w:r w:rsidR="009E537E">
        <w:rPr>
          <w:rFonts w:ascii="Gill Sans MT" w:hAnsi="Gill Sans MT"/>
          <w:sz w:val="20"/>
          <w:szCs w:val="20"/>
        </w:rPr>
        <w:t>.</w:t>
      </w:r>
    </w:p>
    <w:p w14:paraId="69BC2885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726B54E0" w14:textId="08459C6D" w:rsidR="00BE17CA" w:rsidRPr="00FD1004" w:rsidRDefault="00795333" w:rsidP="00BE1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Ich habe sehr viel über Arrays gelernt und wie man diese als Spielbrett umfunktionieren kann. Jedoch weiss ich auch, dass es </w:t>
      </w:r>
      <w:r w:rsidR="00963144">
        <w:rPr>
          <w:rFonts w:ascii="Gill Sans MT" w:hAnsi="Gill Sans MT"/>
          <w:sz w:val="20"/>
          <w:szCs w:val="20"/>
        </w:rPr>
        <w:t>D</w:t>
      </w:r>
      <w:r>
        <w:rPr>
          <w:rFonts w:ascii="Gill Sans MT" w:hAnsi="Gill Sans MT"/>
          <w:sz w:val="20"/>
          <w:szCs w:val="20"/>
        </w:rPr>
        <w:t xml:space="preserve">aten schonendere Wege </w:t>
      </w:r>
      <w:r w:rsidR="007F488E">
        <w:rPr>
          <w:rFonts w:ascii="Gill Sans MT" w:hAnsi="Gill Sans MT"/>
          <w:sz w:val="20"/>
          <w:szCs w:val="20"/>
        </w:rPr>
        <w:t>gibt,</w:t>
      </w:r>
      <w:r>
        <w:rPr>
          <w:rFonts w:ascii="Gill Sans MT" w:hAnsi="Gill Sans MT"/>
          <w:sz w:val="20"/>
          <w:szCs w:val="20"/>
        </w:rPr>
        <w:t xml:space="preserve"> wie man Spielfelder definieren kann.</w:t>
      </w:r>
      <w:r w:rsidR="007F488E">
        <w:rPr>
          <w:rFonts w:ascii="Gill Sans MT" w:hAnsi="Gill Sans MT"/>
          <w:sz w:val="20"/>
          <w:szCs w:val="20"/>
        </w:rPr>
        <w:t xml:space="preserve"> Ich werde zudem nicht mehr so viele Pop-up Nachrichten benutzen.</w:t>
      </w:r>
    </w:p>
    <w:p w14:paraId="1AA3F80F" w14:textId="30147714" w:rsidR="001D141D" w:rsidRPr="00FD1004" w:rsidRDefault="001D141D">
      <w:pPr>
        <w:rPr>
          <w:rFonts w:ascii="Gill Sans MT" w:hAnsi="Gill Sans MT"/>
          <w:sz w:val="20"/>
          <w:szCs w:val="20"/>
        </w:rPr>
        <w:sectPr w:rsidR="001D141D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</w:p>
    <w:p w14:paraId="1F701378" w14:textId="564D30E9" w:rsidR="000D291E" w:rsidRPr="00FD1004" w:rsidRDefault="00C2043D">
      <w:pPr>
        <w:rPr>
          <w:rFonts w:ascii="Gill Sans MT" w:hAnsi="Gill Sans MT"/>
        </w:rPr>
      </w:pPr>
      <w:r w:rsidRPr="00FD1004">
        <w:rPr>
          <w:rFonts w:ascii="Gill Sans MT" w:hAnsi="Gill Sans MT"/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52346ED2" wp14:editId="45094005">
            <wp:simplePos x="0" y="0"/>
            <wp:positionH relativeFrom="column">
              <wp:posOffset>3011805</wp:posOffset>
            </wp:positionH>
            <wp:positionV relativeFrom="paragraph">
              <wp:posOffset>276225</wp:posOffset>
            </wp:positionV>
            <wp:extent cx="2987040" cy="1938536"/>
            <wp:effectExtent l="0" t="0" r="3810" b="5080"/>
            <wp:wrapNone/>
            <wp:docPr id="172664791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47912" name="Grafik 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938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AEF00" w14:textId="3837F8B6" w:rsidR="00405805" w:rsidRPr="00FD1004" w:rsidRDefault="000D291E" w:rsidP="00C2043D">
      <w:pPr>
        <w:keepNext/>
        <w:ind w:left="-567"/>
      </w:pPr>
      <w:r w:rsidRPr="00FD1004">
        <w:rPr>
          <w:rFonts w:ascii="Gill Sans MT" w:hAnsi="Gill Sans MT"/>
          <w:noProof/>
          <w:lang w:eastAsia="de-CH"/>
        </w:rPr>
        <w:drawing>
          <wp:inline distT="0" distB="0" distL="0" distR="0" wp14:anchorId="5EF27D40" wp14:editId="2FCD02B5">
            <wp:extent cx="3199130" cy="1938420"/>
            <wp:effectExtent l="0" t="0" r="127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19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8A6C" w14:textId="1BD2F27F" w:rsidR="00405805" w:rsidRDefault="00405805" w:rsidP="00D17784">
      <w:pPr>
        <w:pStyle w:val="Caption"/>
        <w:tabs>
          <w:tab w:val="left" w:pos="4820"/>
        </w:tabs>
        <w:ind w:left="-426"/>
        <w:rPr>
          <w:rFonts w:ascii="Gill Sans MT" w:hAnsi="Gill Sans MT"/>
        </w:rPr>
      </w:pPr>
      <w:r>
        <w:rPr>
          <w:rFonts w:ascii="Gill Sans MT" w:hAnsi="Gill Sans MT"/>
        </w:rPr>
        <w:t>Abb. 1</w:t>
      </w:r>
      <w:r w:rsidRPr="00FD1004">
        <w:rPr>
          <w:rFonts w:ascii="Gill Sans MT" w:hAnsi="Gill Sans MT"/>
        </w:rPr>
        <w:t>:</w:t>
      </w:r>
      <w:r>
        <w:rPr>
          <w:rFonts w:ascii="Gill Sans MT" w:hAnsi="Gill Sans MT"/>
        </w:rPr>
        <w:t xml:space="preserve"> Startbild LARRY</w:t>
      </w:r>
      <w:r w:rsidRPr="00405805">
        <w:rPr>
          <w:rFonts w:ascii="Gill Sans MT" w:hAnsi="Gill Sans MT"/>
        </w:rPr>
        <w:t xml:space="preserve"> </w:t>
      </w:r>
      <w:r>
        <w:rPr>
          <w:rFonts w:ascii="Gill Sans MT" w:hAnsi="Gill Sans MT"/>
        </w:rPr>
        <w:tab/>
        <w:t>Abb. 2</w:t>
      </w:r>
      <w:r w:rsidRPr="00FD1004">
        <w:rPr>
          <w:rFonts w:ascii="Gill Sans MT" w:hAnsi="Gill Sans MT"/>
        </w:rPr>
        <w:t>:</w:t>
      </w:r>
      <w:r>
        <w:rPr>
          <w:rFonts w:ascii="Gill Sans MT" w:hAnsi="Gill Sans MT"/>
        </w:rPr>
        <w:t xml:space="preserve"> Erstes Level LARRY</w:t>
      </w:r>
    </w:p>
    <w:p w14:paraId="11395159" w14:textId="510C5187" w:rsidR="00442E77" w:rsidRPr="00442E77" w:rsidRDefault="00442E77" w:rsidP="00442E77">
      <w:pPr>
        <w:tabs>
          <w:tab w:val="left" w:pos="1740"/>
        </w:tabs>
      </w:pPr>
    </w:p>
    <w:sectPr w:rsidR="00442E77" w:rsidRPr="00442E77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6B31B" w14:textId="77777777" w:rsidR="0066131A" w:rsidRDefault="0066131A" w:rsidP="000D291E">
      <w:pPr>
        <w:spacing w:after="0" w:line="240" w:lineRule="auto"/>
      </w:pPr>
      <w:r>
        <w:separator/>
      </w:r>
    </w:p>
  </w:endnote>
  <w:endnote w:type="continuationSeparator" w:id="0">
    <w:p w14:paraId="28B3A4DE" w14:textId="77777777" w:rsidR="0066131A" w:rsidRDefault="0066131A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50BDB" w14:textId="6816356D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proofErr w:type="spellStart"/>
    <w:r>
      <w:rPr>
        <w:rFonts w:ascii="Gill Sans MT" w:hAnsi="Gill Sans MT"/>
        <w:sz w:val="18"/>
        <w:lang w:val="en-CH"/>
      </w:rPr>
      <w:t>Project_Abstract</w:t>
    </w:r>
    <w:r w:rsidR="00405805">
      <w:rPr>
        <w:rFonts w:ascii="Gill Sans MT" w:hAnsi="Gill Sans MT"/>
        <w:sz w:val="18"/>
        <w:lang w:val="en-CH"/>
      </w:rPr>
      <w:t>_LARRY_D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62D2D" w14:textId="77777777" w:rsidR="0066131A" w:rsidRDefault="0066131A" w:rsidP="000D291E">
      <w:pPr>
        <w:spacing w:after="0" w:line="240" w:lineRule="auto"/>
      </w:pPr>
      <w:r>
        <w:separator/>
      </w:r>
    </w:p>
  </w:footnote>
  <w:footnote w:type="continuationSeparator" w:id="0">
    <w:p w14:paraId="47624DBA" w14:textId="77777777" w:rsidR="0066131A" w:rsidRDefault="0066131A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707733C0" w14:textId="77777777" w:rsidTr="006715E1">
      <w:tc>
        <w:tcPr>
          <w:tcW w:w="4531" w:type="dxa"/>
        </w:tcPr>
        <w:p w14:paraId="3471DCA0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0F29C450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505CF0E7" w14:textId="222BA647" w:rsidR="005034A3" w:rsidRDefault="003E14B8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FS24</w:t>
          </w:r>
        </w:p>
        <w:p w14:paraId="18929E78" w14:textId="56396C77" w:rsidR="001D141D" w:rsidRDefault="00E902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 xml:space="preserve">48 h </w:t>
          </w:r>
          <w:r w:rsidR="007974A3">
            <w:rPr>
              <w:rFonts w:ascii="Gill Sans MT" w:hAnsi="Gill Sans MT"/>
            </w:rPr>
            <w:t>Projektarbeit</w:t>
          </w:r>
        </w:p>
      </w:tc>
      <w:tc>
        <w:tcPr>
          <w:tcW w:w="4531" w:type="dxa"/>
        </w:tcPr>
        <w:p w14:paraId="4BD61F2F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36C1842D" wp14:editId="38F881D9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809393F" w14:textId="77777777" w:rsidR="005034A3" w:rsidRDefault="00503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805"/>
    <w:rsid w:val="00063D89"/>
    <w:rsid w:val="000B146C"/>
    <w:rsid w:val="000B3458"/>
    <w:rsid w:val="000D291E"/>
    <w:rsid w:val="000F27F5"/>
    <w:rsid w:val="001321BC"/>
    <w:rsid w:val="00155BC5"/>
    <w:rsid w:val="00187621"/>
    <w:rsid w:val="001B6116"/>
    <w:rsid w:val="001B6A09"/>
    <w:rsid w:val="001D141D"/>
    <w:rsid w:val="00205B7D"/>
    <w:rsid w:val="0027527F"/>
    <w:rsid w:val="002831A8"/>
    <w:rsid w:val="00353667"/>
    <w:rsid w:val="00365543"/>
    <w:rsid w:val="003748B5"/>
    <w:rsid w:val="00380B46"/>
    <w:rsid w:val="003A51D9"/>
    <w:rsid w:val="003D1B04"/>
    <w:rsid w:val="003E14B8"/>
    <w:rsid w:val="00405805"/>
    <w:rsid w:val="004214CB"/>
    <w:rsid w:val="00442E77"/>
    <w:rsid w:val="004A23A5"/>
    <w:rsid w:val="004D21EC"/>
    <w:rsid w:val="005034A3"/>
    <w:rsid w:val="00541655"/>
    <w:rsid w:val="00594A4A"/>
    <w:rsid w:val="005A4904"/>
    <w:rsid w:val="005B3919"/>
    <w:rsid w:val="00645DF5"/>
    <w:rsid w:val="0066131A"/>
    <w:rsid w:val="00686401"/>
    <w:rsid w:val="006A361D"/>
    <w:rsid w:val="0070194B"/>
    <w:rsid w:val="00774025"/>
    <w:rsid w:val="007841B1"/>
    <w:rsid w:val="00793D4E"/>
    <w:rsid w:val="00795333"/>
    <w:rsid w:val="007974A3"/>
    <w:rsid w:val="007C0B2C"/>
    <w:rsid w:val="007C7F6F"/>
    <w:rsid w:val="007F488E"/>
    <w:rsid w:val="00832856"/>
    <w:rsid w:val="008A202D"/>
    <w:rsid w:val="00963144"/>
    <w:rsid w:val="009E537E"/>
    <w:rsid w:val="00A742A5"/>
    <w:rsid w:val="00AF3ECB"/>
    <w:rsid w:val="00B330FF"/>
    <w:rsid w:val="00BA3A11"/>
    <w:rsid w:val="00BB2AB2"/>
    <w:rsid w:val="00BD665B"/>
    <w:rsid w:val="00BE17CA"/>
    <w:rsid w:val="00C2043D"/>
    <w:rsid w:val="00CC5BEC"/>
    <w:rsid w:val="00CE0BD6"/>
    <w:rsid w:val="00D02B08"/>
    <w:rsid w:val="00D17784"/>
    <w:rsid w:val="00D76554"/>
    <w:rsid w:val="00D93131"/>
    <w:rsid w:val="00DC0C1C"/>
    <w:rsid w:val="00DC4A2F"/>
    <w:rsid w:val="00DC501E"/>
    <w:rsid w:val="00DD0896"/>
    <w:rsid w:val="00DE3907"/>
    <w:rsid w:val="00E6761C"/>
    <w:rsid w:val="00E90277"/>
    <w:rsid w:val="00EA13AE"/>
    <w:rsid w:val="00EA46AD"/>
    <w:rsid w:val="00EB10CC"/>
    <w:rsid w:val="00F20292"/>
    <w:rsid w:val="00F330DD"/>
    <w:rsid w:val="00F4699C"/>
    <w:rsid w:val="00F92053"/>
    <w:rsid w:val="00FD1004"/>
    <w:rsid w:val="00FD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4F9A7"/>
  <w15:chartTrackingRefBased/>
  <w15:docId w15:val="{D3446297-4A2B-46C9-AFA0-6F448118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customXml/itemProps3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Abstract</vt:lpstr>
      <vt:lpstr>Project Abstract</vt:lpstr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38</cp:revision>
  <cp:lastPrinted>2025-08-15T14:27:00Z</cp:lastPrinted>
  <dcterms:created xsi:type="dcterms:W3CDTF">2025-08-14T10:43:00Z</dcterms:created>
  <dcterms:modified xsi:type="dcterms:W3CDTF">2025-08-31T09:14:00Z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