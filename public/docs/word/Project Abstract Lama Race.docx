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23F8" w14:textId="2B3D84E7" w:rsidR="003D1B04" w:rsidRPr="00FD1004" w:rsidRDefault="00DA7332" w:rsidP="000D291E">
      <w:pPr>
        <w:pStyle w:val="Heading1"/>
      </w:pPr>
      <w:r>
        <w:t xml:space="preserve">Lama </w:t>
      </w:r>
      <w:proofErr w:type="spellStart"/>
      <w:r>
        <w:t>Race</w:t>
      </w:r>
      <w:proofErr w:type="spellEnd"/>
    </w:p>
    <w:p w14:paraId="0EBEDAEE" w14:textId="7E0F7F9E" w:rsidR="000D291E" w:rsidRPr="00FD1004" w:rsidRDefault="005F426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</w:t>
      </w:r>
      <w:r w:rsidR="00905F04">
        <w:rPr>
          <w:rFonts w:ascii="Gill Sans MT" w:hAnsi="Gill Sans MT"/>
        </w:rPr>
        <w:t>Wettrennen</w:t>
      </w:r>
      <w:r w:rsidR="00F32B6C">
        <w:rPr>
          <w:rFonts w:ascii="Gill Sans MT" w:hAnsi="Gill Sans MT"/>
        </w:rPr>
        <w:t xml:space="preserve"> &amp;</w:t>
      </w:r>
      <w:r>
        <w:rPr>
          <w:rFonts w:ascii="Gill Sans MT" w:hAnsi="Gill Sans MT"/>
        </w:rPr>
        <w:t xml:space="preserve"> </w:t>
      </w:r>
      <w:r w:rsidR="00905F04">
        <w:rPr>
          <w:rFonts w:ascii="Gill Sans MT" w:hAnsi="Gill Sans MT"/>
        </w:rPr>
        <w:t>Labyrinth</w:t>
      </w:r>
      <w:r w:rsidR="00D66825">
        <w:rPr>
          <w:rFonts w:ascii="Gill Sans MT" w:hAnsi="Gill Sans MT"/>
        </w:rPr>
        <w:t xml:space="preserve"> S</w:t>
      </w:r>
      <w:r>
        <w:rPr>
          <w:rFonts w:ascii="Gill Sans MT" w:hAnsi="Gill Sans MT"/>
        </w:rPr>
        <w:t xml:space="preserve">piel </w:t>
      </w:r>
      <w:r w:rsidR="00D66825">
        <w:rPr>
          <w:rFonts w:ascii="Gill Sans MT" w:hAnsi="Gill Sans MT"/>
        </w:rPr>
        <w:t>m</w:t>
      </w:r>
      <w:r w:rsidR="00F32B6C">
        <w:rPr>
          <w:rFonts w:ascii="Gill Sans MT" w:hAnsi="Gill Sans MT"/>
        </w:rPr>
        <w:t xml:space="preserve">it </w:t>
      </w:r>
      <w:r w:rsidR="00905F04">
        <w:rPr>
          <w:rFonts w:ascii="Gill Sans MT" w:hAnsi="Gill Sans MT"/>
        </w:rPr>
        <w:t>Lamas</w:t>
      </w:r>
      <w:r w:rsidR="00F32B6C">
        <w:rPr>
          <w:rFonts w:ascii="Gill Sans MT" w:hAnsi="Gill Sans MT"/>
        </w:rPr>
        <w:t>.</w:t>
      </w:r>
    </w:p>
    <w:p w14:paraId="4AE19D46" w14:textId="77777777" w:rsidR="003D1B04" w:rsidRPr="00FD1004" w:rsidRDefault="003D1B04">
      <w:pPr>
        <w:rPr>
          <w:rFonts w:ascii="Gill Sans MT" w:hAnsi="Gill Sans MT"/>
        </w:rPr>
      </w:pPr>
    </w:p>
    <w:p w14:paraId="4C5B64D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693860D9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32E84F62" w14:textId="788D58E9" w:rsidR="003D1B04" w:rsidRPr="00FD1004" w:rsidRDefault="00BF70B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Mein Bruder wollte mit mir ein Spiel kreieren, also kamen wir auf die </w:t>
      </w:r>
      <w:r w:rsidR="00330467">
        <w:rPr>
          <w:rFonts w:ascii="Gill Sans MT" w:hAnsi="Gill Sans MT"/>
          <w:sz w:val="20"/>
          <w:szCs w:val="20"/>
        </w:rPr>
        <w:t xml:space="preserve">Idee Lama </w:t>
      </w:r>
      <w:proofErr w:type="spellStart"/>
      <w:r w:rsidR="00D66825">
        <w:rPr>
          <w:rFonts w:ascii="Gill Sans MT" w:hAnsi="Gill Sans MT"/>
          <w:sz w:val="20"/>
          <w:szCs w:val="20"/>
        </w:rPr>
        <w:t>R</w:t>
      </w:r>
      <w:r w:rsidR="00330467">
        <w:rPr>
          <w:rFonts w:ascii="Gill Sans MT" w:hAnsi="Gill Sans MT"/>
          <w:sz w:val="20"/>
          <w:szCs w:val="20"/>
        </w:rPr>
        <w:t>ace</w:t>
      </w:r>
      <w:proofErr w:type="spellEnd"/>
      <w:r w:rsidR="00330467">
        <w:rPr>
          <w:rFonts w:ascii="Gill Sans MT" w:hAnsi="Gill Sans MT"/>
          <w:sz w:val="20"/>
          <w:szCs w:val="20"/>
        </w:rPr>
        <w:t xml:space="preserve"> zu kreieren</w:t>
      </w:r>
      <w:r w:rsidR="00D66825">
        <w:rPr>
          <w:rFonts w:ascii="Gill Sans MT" w:hAnsi="Gill Sans MT"/>
          <w:sz w:val="20"/>
          <w:szCs w:val="20"/>
        </w:rPr>
        <w:t>.</w:t>
      </w:r>
    </w:p>
    <w:p w14:paraId="5CEAB22D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32C2487B" w14:textId="1CFC7A54" w:rsidR="003D1B04" w:rsidRPr="00FD1004" w:rsidRDefault="0033046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Mein Bruder wollte das Spiel in </w:t>
      </w:r>
      <w:proofErr w:type="spellStart"/>
      <w:r>
        <w:rPr>
          <w:rFonts w:ascii="Gill Sans MT" w:hAnsi="Gill Sans MT"/>
          <w:sz w:val="20"/>
          <w:szCs w:val="20"/>
        </w:rPr>
        <w:t>Gamemakerstudios</w:t>
      </w:r>
      <w:proofErr w:type="spellEnd"/>
      <w:r>
        <w:rPr>
          <w:rFonts w:ascii="Gill Sans MT" w:hAnsi="Gill Sans MT"/>
          <w:sz w:val="20"/>
          <w:szCs w:val="20"/>
        </w:rPr>
        <w:t xml:space="preserve"> </w:t>
      </w:r>
      <w:r w:rsidR="00905F04">
        <w:rPr>
          <w:rFonts w:ascii="Gill Sans MT" w:hAnsi="Gill Sans MT"/>
          <w:sz w:val="20"/>
          <w:szCs w:val="20"/>
        </w:rPr>
        <w:t>mit einer Sprache,</w:t>
      </w:r>
      <w:r>
        <w:rPr>
          <w:rFonts w:ascii="Gill Sans MT" w:hAnsi="Gill Sans MT"/>
          <w:sz w:val="20"/>
          <w:szCs w:val="20"/>
        </w:rPr>
        <w:t xml:space="preserve"> welche ähnlich wie Java ist, erstellen. Ich hatte damals schon Designs für die verschiedenen Lamas kreiert</w:t>
      </w:r>
      <w:r w:rsidR="00905F04">
        <w:rPr>
          <w:rFonts w:ascii="Gill Sans MT" w:hAnsi="Gill Sans MT"/>
          <w:sz w:val="20"/>
          <w:szCs w:val="20"/>
        </w:rPr>
        <w:t>.</w:t>
      </w:r>
    </w:p>
    <w:p w14:paraId="6263723F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1C22B361" w14:textId="6198E4F1" w:rsidR="003D1B04" w:rsidRPr="00FD1004" w:rsidRDefault="00905F0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Da es schon sehr lange her ist und ich neue Computer habe seit damals gingen alle Prototypen verloren. Die Idee jedoch blieb bestehen</w:t>
      </w:r>
      <w:r w:rsidR="00D66825">
        <w:rPr>
          <w:rFonts w:ascii="Gill Sans MT" w:hAnsi="Gill Sans MT"/>
          <w:sz w:val="20"/>
          <w:szCs w:val="20"/>
        </w:rPr>
        <w:t>.</w:t>
      </w:r>
    </w:p>
    <w:p w14:paraId="7A485791" w14:textId="36C44761" w:rsidR="003D1B04" w:rsidRPr="00FD1004" w:rsidRDefault="00BF70BD" w:rsidP="00793D4E">
      <w:pPr>
        <w:pStyle w:val="Heading2"/>
      </w:pPr>
      <w:r>
        <w:t>Zukunft</w:t>
      </w:r>
    </w:p>
    <w:p w14:paraId="445452E2" w14:textId="1C71E898" w:rsidR="00BE17CA" w:rsidRPr="00FD1004" w:rsidRDefault="00905F04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will dieses Projekt wieder aufnehmen und diesmal vollenden, ich habe mich </w:t>
      </w:r>
      <w:r w:rsidR="001A6DF0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</w:t>
      </w:r>
      <w:r w:rsidR="00757D3E">
        <w:rPr>
          <w:rFonts w:ascii="Gill Sans MT" w:hAnsi="Gill Sans MT"/>
          <w:sz w:val="20"/>
          <w:szCs w:val="20"/>
        </w:rPr>
        <w:t>entschieden,</w:t>
      </w:r>
      <w:r>
        <w:rPr>
          <w:rFonts w:ascii="Gill Sans MT" w:hAnsi="Gill Sans MT"/>
          <w:sz w:val="20"/>
          <w:szCs w:val="20"/>
        </w:rPr>
        <w:t xml:space="preserve"> ob ich es auch in </w:t>
      </w:r>
      <w:proofErr w:type="spellStart"/>
      <w:r>
        <w:rPr>
          <w:rFonts w:ascii="Gill Sans MT" w:hAnsi="Gill Sans MT"/>
          <w:sz w:val="20"/>
          <w:szCs w:val="20"/>
        </w:rPr>
        <w:t>Gamemakerstudios</w:t>
      </w:r>
      <w:proofErr w:type="spellEnd"/>
      <w:r>
        <w:rPr>
          <w:rFonts w:ascii="Gill Sans MT" w:hAnsi="Gill Sans MT"/>
          <w:sz w:val="20"/>
          <w:szCs w:val="20"/>
        </w:rPr>
        <w:t xml:space="preserve"> kreieren will oder ob ich es einfach so mit Java kreiere. </w:t>
      </w:r>
      <w:r w:rsidR="002B6F4B">
        <w:rPr>
          <w:rFonts w:ascii="Gill Sans MT" w:hAnsi="Gill Sans MT"/>
          <w:sz w:val="20"/>
          <w:szCs w:val="20"/>
        </w:rPr>
        <w:t>Jedenfalls</w:t>
      </w:r>
      <w:r>
        <w:rPr>
          <w:rFonts w:ascii="Gill Sans MT" w:hAnsi="Gill Sans MT"/>
          <w:sz w:val="20"/>
          <w:szCs w:val="20"/>
        </w:rPr>
        <w:t xml:space="preserve"> wird es eine gute Möglichkeit mich in einer </w:t>
      </w:r>
      <w:r w:rsidR="001D3CF2">
        <w:rPr>
          <w:rFonts w:ascii="Gill Sans MT" w:hAnsi="Gill Sans MT"/>
          <w:sz w:val="20"/>
          <w:szCs w:val="20"/>
        </w:rPr>
        <w:t>n</w:t>
      </w:r>
      <w:r>
        <w:rPr>
          <w:rFonts w:ascii="Gill Sans MT" w:hAnsi="Gill Sans MT"/>
          <w:sz w:val="20"/>
          <w:szCs w:val="20"/>
        </w:rPr>
        <w:t xml:space="preserve">euen Sprache zu </w:t>
      </w:r>
      <w:r w:rsidR="001D3CF2">
        <w:rPr>
          <w:rFonts w:ascii="Gill Sans MT" w:hAnsi="Gill Sans MT"/>
          <w:sz w:val="20"/>
          <w:szCs w:val="20"/>
        </w:rPr>
        <w:t>entfalten</w:t>
      </w:r>
      <w:r>
        <w:rPr>
          <w:rFonts w:ascii="Gill Sans MT" w:hAnsi="Gill Sans MT"/>
          <w:sz w:val="20"/>
          <w:szCs w:val="20"/>
        </w:rPr>
        <w:t xml:space="preserve"> oder mich </w:t>
      </w:r>
      <w:r w:rsidR="00D66825">
        <w:rPr>
          <w:rFonts w:ascii="Gill Sans MT" w:hAnsi="Gill Sans MT"/>
          <w:sz w:val="20"/>
          <w:szCs w:val="20"/>
        </w:rPr>
        <w:t xml:space="preserve">in einer bekannten </w:t>
      </w:r>
      <w:r>
        <w:rPr>
          <w:rFonts w:ascii="Gill Sans MT" w:hAnsi="Gill Sans MT"/>
          <w:sz w:val="20"/>
          <w:szCs w:val="20"/>
        </w:rPr>
        <w:t>zu verbessern</w:t>
      </w:r>
      <w:r w:rsidR="00D66825">
        <w:rPr>
          <w:rFonts w:ascii="Gill Sans MT" w:hAnsi="Gill Sans MT"/>
          <w:sz w:val="20"/>
          <w:szCs w:val="20"/>
        </w:rPr>
        <w:t>.</w:t>
      </w:r>
    </w:p>
    <w:p w14:paraId="52F0C13D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71FC6FA8" w14:textId="5AEEBA19" w:rsidR="00BC461C" w:rsidRPr="00FD1004" w:rsidRDefault="00BC461C">
      <w:pPr>
        <w:rPr>
          <w:rFonts w:ascii="Gill Sans MT" w:hAnsi="Gill Sans MT"/>
          <w:sz w:val="20"/>
          <w:szCs w:val="20"/>
        </w:rPr>
        <w:sectPr w:rsidR="00BC461C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7C546BC6" w14:textId="77777777" w:rsidR="000D291E" w:rsidRPr="00FD1004" w:rsidRDefault="000D291E">
      <w:pPr>
        <w:rPr>
          <w:rFonts w:ascii="Gill Sans MT" w:hAnsi="Gill Sans MT"/>
        </w:rPr>
      </w:pPr>
    </w:p>
    <w:p w14:paraId="21A4C912" w14:textId="15A34924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B66F9" w14:textId="77777777" w:rsidR="001371F8" w:rsidRDefault="001371F8" w:rsidP="000D291E">
      <w:pPr>
        <w:spacing w:after="0" w:line="240" w:lineRule="auto"/>
      </w:pPr>
      <w:r>
        <w:separator/>
      </w:r>
    </w:p>
  </w:endnote>
  <w:endnote w:type="continuationSeparator" w:id="0">
    <w:p w14:paraId="1C429793" w14:textId="77777777" w:rsidR="001371F8" w:rsidRDefault="001371F8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730C" w14:textId="77777777" w:rsidR="003553B7" w:rsidRDefault="00355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6236F" w14:textId="29653137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553B7">
      <w:rPr>
        <w:rFonts w:ascii="Gill Sans MT" w:hAnsi="Gill Sans MT"/>
        <w:sz w:val="18"/>
        <w:lang w:val="en-CH"/>
      </w:rPr>
      <w:t xml:space="preserve"> Lama Race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C1EE3" w14:textId="77777777" w:rsidR="003553B7" w:rsidRDefault="00355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147C7" w14:textId="77777777" w:rsidR="001371F8" w:rsidRDefault="001371F8" w:rsidP="000D291E">
      <w:pPr>
        <w:spacing w:after="0" w:line="240" w:lineRule="auto"/>
      </w:pPr>
      <w:r>
        <w:separator/>
      </w:r>
    </w:p>
  </w:footnote>
  <w:footnote w:type="continuationSeparator" w:id="0">
    <w:p w14:paraId="02607197" w14:textId="77777777" w:rsidR="001371F8" w:rsidRDefault="001371F8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E1DA8" w14:textId="77777777" w:rsidR="003553B7" w:rsidRDefault="00355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145812D7" w14:textId="77777777" w:rsidTr="006715E1">
      <w:tc>
        <w:tcPr>
          <w:tcW w:w="4531" w:type="dxa"/>
        </w:tcPr>
        <w:p w14:paraId="63C9D10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063EA48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1701D996" w14:textId="350EB106" w:rsidR="005F426A" w:rsidRDefault="005F426A" w:rsidP="005F42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~2016</w:t>
          </w:r>
        </w:p>
        <w:p w14:paraId="6B7B0CF7" w14:textId="1A1065E8" w:rsidR="001D141D" w:rsidRDefault="005F426A" w:rsidP="005F426A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2</w:t>
          </w:r>
          <w:r w:rsidR="002D3139">
            <w:rPr>
              <w:rFonts w:ascii="Gill Sans MT" w:hAnsi="Gill Sans MT"/>
            </w:rPr>
            <w:t xml:space="preserve"> </w:t>
          </w:r>
          <w:r w:rsidR="001D141D">
            <w:rPr>
              <w:rFonts w:ascii="Gill Sans MT" w:hAnsi="Gill Sans MT"/>
            </w:rPr>
            <w:t>h</w:t>
          </w:r>
        </w:p>
      </w:tc>
      <w:tc>
        <w:tcPr>
          <w:tcW w:w="4531" w:type="dxa"/>
        </w:tcPr>
        <w:p w14:paraId="6AAD45B5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0E9B0422" wp14:editId="6BFA5362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D76CAB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1DAF" w14:textId="77777777" w:rsidR="003553B7" w:rsidRDefault="00355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332"/>
    <w:rsid w:val="0005717B"/>
    <w:rsid w:val="00063D89"/>
    <w:rsid w:val="000B3458"/>
    <w:rsid w:val="000D291E"/>
    <w:rsid w:val="000F27F5"/>
    <w:rsid w:val="001371F8"/>
    <w:rsid w:val="00155BC5"/>
    <w:rsid w:val="001A6DF0"/>
    <w:rsid w:val="001D141D"/>
    <w:rsid w:val="001D3CF2"/>
    <w:rsid w:val="0027527F"/>
    <w:rsid w:val="002831A8"/>
    <w:rsid w:val="002B6F4B"/>
    <w:rsid w:val="002D3139"/>
    <w:rsid w:val="00330467"/>
    <w:rsid w:val="00353667"/>
    <w:rsid w:val="003553B7"/>
    <w:rsid w:val="00365543"/>
    <w:rsid w:val="00380B46"/>
    <w:rsid w:val="003D1B04"/>
    <w:rsid w:val="004214CB"/>
    <w:rsid w:val="00442E77"/>
    <w:rsid w:val="004A23A5"/>
    <w:rsid w:val="005034A3"/>
    <w:rsid w:val="00594A4A"/>
    <w:rsid w:val="005F426A"/>
    <w:rsid w:val="00662C41"/>
    <w:rsid w:val="006A361D"/>
    <w:rsid w:val="006B0342"/>
    <w:rsid w:val="0070194B"/>
    <w:rsid w:val="00757D3E"/>
    <w:rsid w:val="00793D4E"/>
    <w:rsid w:val="007E4766"/>
    <w:rsid w:val="00832856"/>
    <w:rsid w:val="00852F68"/>
    <w:rsid w:val="00905F04"/>
    <w:rsid w:val="00BC461C"/>
    <w:rsid w:val="00BD665B"/>
    <w:rsid w:val="00BE09BA"/>
    <w:rsid w:val="00BE17CA"/>
    <w:rsid w:val="00BF70BD"/>
    <w:rsid w:val="00C85B58"/>
    <w:rsid w:val="00D02B08"/>
    <w:rsid w:val="00D5221E"/>
    <w:rsid w:val="00D66825"/>
    <w:rsid w:val="00D93131"/>
    <w:rsid w:val="00DA7332"/>
    <w:rsid w:val="00EB10CC"/>
    <w:rsid w:val="00F32B6C"/>
    <w:rsid w:val="00F4699C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623DE"/>
  <w15:chartTrackingRefBased/>
  <w15:docId w15:val="{C4777F97-22D8-4624-A51A-CC18CEC6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17</cp:revision>
  <cp:lastPrinted>2024-02-28T06:58:00Z</cp:lastPrinted>
  <dcterms:created xsi:type="dcterms:W3CDTF">2025-08-24T14:54:00Z</dcterms:created>
  <dcterms:modified xsi:type="dcterms:W3CDTF">2025-08-28T18:45:00Z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