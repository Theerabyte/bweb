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1999" w14:textId="60075B99" w:rsidR="003D1B04" w:rsidRPr="000A39A7" w:rsidRDefault="00A94FF0" w:rsidP="000D291E">
      <w:pPr>
        <w:pStyle w:val="Heading1"/>
        <w:rPr>
          <w:lang w:val="en-CH"/>
        </w:rPr>
      </w:pPr>
      <w:r w:rsidRPr="000A39A7">
        <w:rPr>
          <w:lang w:val="en-CH"/>
        </w:rPr>
        <w:t>LARRY Labyrinths</w:t>
      </w:r>
    </w:p>
    <w:p w14:paraId="2ACAF346" w14:textId="5E4F7366" w:rsidR="00287BC2" w:rsidRPr="000A39A7" w:rsidRDefault="00287BC2">
      <w:pPr>
        <w:rPr>
          <w:rFonts w:ascii="Gill Sans MT" w:hAnsi="Gill Sans MT"/>
          <w:lang w:val="en-CH"/>
        </w:rPr>
      </w:pPr>
      <w:r w:rsidRPr="000A39A7">
        <w:rPr>
          <w:rFonts w:ascii="Gill Sans MT" w:hAnsi="Gill Sans MT"/>
          <w:lang w:val="en-CH"/>
        </w:rPr>
        <w:t xml:space="preserve">A C# game where Larry is in his Labyrinths. Larry is a small crescent, which gets lost in Labyrinths on a regular basis and he needs the help of the player to get out again. There are chests who give Larry </w:t>
      </w:r>
      <w:r w:rsidR="00091FA6" w:rsidRPr="000A39A7">
        <w:rPr>
          <w:rFonts w:ascii="Gill Sans MT" w:hAnsi="Gill Sans MT"/>
          <w:lang w:val="en-CH"/>
        </w:rPr>
        <w:t>p</w:t>
      </w:r>
      <w:r w:rsidRPr="000A39A7">
        <w:rPr>
          <w:rFonts w:ascii="Gill Sans MT" w:hAnsi="Gill Sans MT"/>
          <w:lang w:val="en-CH"/>
        </w:rPr>
        <w:t xml:space="preserve">oints and </w:t>
      </w:r>
      <w:r w:rsidR="00091FA6" w:rsidRPr="000A39A7">
        <w:rPr>
          <w:rFonts w:ascii="Gill Sans MT" w:hAnsi="Gill Sans MT"/>
          <w:lang w:val="en-CH"/>
        </w:rPr>
        <w:t>monsters</w:t>
      </w:r>
      <w:r w:rsidRPr="000A39A7">
        <w:rPr>
          <w:rFonts w:ascii="Gill Sans MT" w:hAnsi="Gill Sans MT"/>
          <w:lang w:val="en-CH"/>
        </w:rPr>
        <w:t xml:space="preserve"> who take points</w:t>
      </w:r>
      <w:r w:rsidR="00F05C2F" w:rsidRPr="000A39A7">
        <w:rPr>
          <w:rFonts w:ascii="Gill Sans MT" w:hAnsi="Gill Sans MT"/>
          <w:lang w:val="en-CH"/>
        </w:rPr>
        <w:t xml:space="preserve"> from him</w:t>
      </w:r>
      <w:r w:rsidRPr="000A39A7">
        <w:rPr>
          <w:rFonts w:ascii="Gill Sans MT" w:hAnsi="Gill Sans MT"/>
          <w:lang w:val="en-CH"/>
        </w:rPr>
        <w:t xml:space="preserve">. In total there </w:t>
      </w:r>
      <w:r w:rsidR="00B40CEF" w:rsidRPr="000A39A7">
        <w:rPr>
          <w:rFonts w:ascii="Gill Sans MT" w:hAnsi="Gill Sans MT"/>
          <w:lang w:val="en-CH"/>
        </w:rPr>
        <w:t xml:space="preserve">are </w:t>
      </w:r>
      <w:r w:rsidR="00B40CEF" w:rsidRPr="000A39A7">
        <w:rPr>
          <w:rFonts w:ascii="Gill Sans MT" w:hAnsi="Gill Sans MT"/>
          <w:lang w:val="en-CH"/>
        </w:rPr>
        <w:t xml:space="preserve">eight Levels </w:t>
      </w:r>
      <w:r w:rsidR="00621767" w:rsidRPr="000A39A7">
        <w:rPr>
          <w:rFonts w:ascii="Gill Sans MT" w:hAnsi="Gill Sans MT"/>
          <w:lang w:val="en-CH"/>
        </w:rPr>
        <w:t>and</w:t>
      </w:r>
      <w:r w:rsidRPr="000A39A7">
        <w:rPr>
          <w:rFonts w:ascii="Gill Sans MT" w:hAnsi="Gill Sans MT"/>
          <w:lang w:val="en-CH"/>
        </w:rPr>
        <w:t xml:space="preserve"> </w:t>
      </w:r>
      <w:r w:rsidR="00B40CEF" w:rsidRPr="000A39A7">
        <w:rPr>
          <w:rFonts w:ascii="Gill Sans MT" w:hAnsi="Gill Sans MT"/>
          <w:lang w:val="en-CH"/>
        </w:rPr>
        <w:t xml:space="preserve">a Tutorial </w:t>
      </w:r>
      <w:r w:rsidRPr="000A39A7">
        <w:rPr>
          <w:rFonts w:ascii="Gill Sans MT" w:hAnsi="Gill Sans MT"/>
          <w:lang w:val="en-CH"/>
        </w:rPr>
        <w:t xml:space="preserve">which </w:t>
      </w:r>
      <w:r w:rsidR="00621767" w:rsidRPr="000A39A7">
        <w:rPr>
          <w:rFonts w:ascii="Gill Sans MT" w:hAnsi="Gill Sans MT"/>
          <w:lang w:val="en-CH"/>
        </w:rPr>
        <w:t>are</w:t>
      </w:r>
      <w:r w:rsidR="00B40CEF" w:rsidRPr="000A39A7">
        <w:rPr>
          <w:rFonts w:ascii="Gill Sans MT" w:hAnsi="Gill Sans MT"/>
          <w:lang w:val="en-CH"/>
        </w:rPr>
        <w:t xml:space="preserve"> all </w:t>
      </w:r>
      <w:r w:rsidR="000A39A7" w:rsidRPr="000A39A7">
        <w:rPr>
          <w:rFonts w:ascii="Gill Sans MT" w:hAnsi="Gill Sans MT"/>
          <w:lang w:val="en-CH"/>
        </w:rPr>
        <w:t>infinitely</w:t>
      </w:r>
      <w:r w:rsidR="00621767" w:rsidRPr="000A39A7">
        <w:rPr>
          <w:rFonts w:ascii="Gill Sans MT" w:hAnsi="Gill Sans MT"/>
          <w:lang w:val="en-CH"/>
        </w:rPr>
        <w:t xml:space="preserve"> repeatable.</w:t>
      </w:r>
    </w:p>
    <w:p w14:paraId="17B259FA" w14:textId="77777777" w:rsidR="003D1B04" w:rsidRPr="000A39A7" w:rsidRDefault="003D1B04">
      <w:pPr>
        <w:rPr>
          <w:rFonts w:ascii="Gill Sans MT" w:hAnsi="Gill Sans MT"/>
          <w:lang w:val="en-CH"/>
        </w:rPr>
      </w:pPr>
    </w:p>
    <w:p w14:paraId="30327C3A" w14:textId="77777777" w:rsidR="00793D4E" w:rsidRPr="000A39A7" w:rsidRDefault="00793D4E">
      <w:pPr>
        <w:rPr>
          <w:rFonts w:ascii="Gill Sans MT" w:hAnsi="Gill Sans MT"/>
          <w:lang w:val="en-CH"/>
        </w:rPr>
        <w:sectPr w:rsidR="00793D4E" w:rsidRPr="000A39A7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1BD47D96" w14:textId="77777777" w:rsidR="00CD2C29" w:rsidRPr="000A39A7" w:rsidRDefault="00290116" w:rsidP="00793D4E">
      <w:pPr>
        <w:pStyle w:val="Heading2"/>
        <w:rPr>
          <w:lang w:val="en-CH"/>
        </w:rPr>
      </w:pPr>
      <w:r w:rsidRPr="000A39A7">
        <w:rPr>
          <w:lang w:val="en-CH"/>
        </w:rPr>
        <w:t>Initial Situation</w:t>
      </w:r>
    </w:p>
    <w:p w14:paraId="137B136E" w14:textId="621263D5" w:rsidR="000A39A7" w:rsidRPr="000A39A7" w:rsidRDefault="000A39A7" w:rsidP="00CD2C29">
      <w:pPr>
        <w:rPr>
          <w:rFonts w:ascii="Gill Sans MT" w:hAnsi="Gill Sans MT"/>
          <w:sz w:val="20"/>
          <w:szCs w:val="20"/>
          <w:lang w:val="en-CH"/>
        </w:rPr>
      </w:pPr>
      <w:r w:rsidRPr="000A39A7">
        <w:rPr>
          <w:rFonts w:ascii="Gill Sans MT" w:hAnsi="Gill Sans MT"/>
          <w:sz w:val="20"/>
          <w:szCs w:val="20"/>
          <w:lang w:val="en-CH"/>
        </w:rPr>
        <w:t xml:space="preserve">The </w:t>
      </w:r>
      <w:r>
        <w:rPr>
          <w:rFonts w:ascii="Gill Sans MT" w:hAnsi="Gill Sans MT"/>
          <w:sz w:val="20"/>
          <w:szCs w:val="20"/>
          <w:lang w:val="en-CH"/>
        </w:rPr>
        <w:t>t</w:t>
      </w:r>
      <w:r w:rsidRPr="000A39A7">
        <w:rPr>
          <w:rFonts w:ascii="Gill Sans MT" w:hAnsi="Gill Sans MT"/>
          <w:sz w:val="20"/>
          <w:szCs w:val="20"/>
          <w:lang w:val="en-CH"/>
        </w:rPr>
        <w:t>ask was to create</w:t>
      </w:r>
      <w:r>
        <w:rPr>
          <w:rFonts w:ascii="Gill Sans MT" w:hAnsi="Gill Sans MT"/>
          <w:sz w:val="20"/>
          <w:szCs w:val="20"/>
          <w:lang w:val="en-CH"/>
        </w:rPr>
        <w:t xml:space="preserve"> a C# game, since our class knowledge was to little in that field. </w:t>
      </w:r>
      <w:r>
        <w:rPr>
          <w:rFonts w:ascii="Gill Sans MT" w:hAnsi="Gill Sans MT"/>
          <w:sz w:val="20"/>
          <w:szCs w:val="20"/>
          <w:lang w:val="en-CH"/>
        </w:rPr>
        <w:br/>
        <w:t>Besides using Animations, Engins and external influence like AI we were allowed to do anything we were capable of.</w:t>
      </w:r>
    </w:p>
    <w:p w14:paraId="2F083FC6" w14:textId="77777777" w:rsidR="003D1B04" w:rsidRPr="000A39A7" w:rsidRDefault="00EF4527" w:rsidP="00793D4E">
      <w:pPr>
        <w:pStyle w:val="Heading2"/>
        <w:rPr>
          <w:lang w:val="en-CH"/>
        </w:rPr>
      </w:pPr>
      <w:r w:rsidRPr="000A39A7">
        <w:rPr>
          <w:lang w:val="en-CH"/>
        </w:rPr>
        <w:t>Goal</w:t>
      </w:r>
    </w:p>
    <w:p w14:paraId="6A83519D" w14:textId="07B659DE" w:rsidR="003D1B04" w:rsidRPr="000A39A7" w:rsidRDefault="00B30E96">
      <w:pPr>
        <w:rPr>
          <w:rFonts w:ascii="Gill Sans MT" w:hAnsi="Gill Sans MT"/>
          <w:sz w:val="20"/>
          <w:szCs w:val="20"/>
          <w:lang w:val="en-CH"/>
        </w:rPr>
      </w:pPr>
      <w:r>
        <w:rPr>
          <w:rFonts w:ascii="Gill Sans MT" w:hAnsi="Gill Sans MT"/>
          <w:sz w:val="20"/>
          <w:szCs w:val="20"/>
          <w:lang w:val="en-CH"/>
        </w:rPr>
        <w:t xml:space="preserve">I set </w:t>
      </w:r>
      <w:r w:rsidR="00520762">
        <w:rPr>
          <w:rFonts w:ascii="Gill Sans MT" w:hAnsi="Gill Sans MT"/>
          <w:sz w:val="20"/>
          <w:szCs w:val="20"/>
          <w:lang w:val="en-CH"/>
        </w:rPr>
        <w:t>my</w:t>
      </w:r>
      <w:r>
        <w:rPr>
          <w:rFonts w:ascii="Gill Sans MT" w:hAnsi="Gill Sans MT"/>
          <w:sz w:val="20"/>
          <w:szCs w:val="20"/>
          <w:lang w:val="en-CH"/>
        </w:rPr>
        <w:t xml:space="preserve"> Goals on my C# programming capabilities to push them as much as I could.</w:t>
      </w:r>
      <w:r w:rsidR="00C92E8D">
        <w:rPr>
          <w:rFonts w:ascii="Gill Sans MT" w:hAnsi="Gill Sans MT"/>
          <w:sz w:val="20"/>
          <w:szCs w:val="20"/>
          <w:lang w:val="en-CH"/>
        </w:rPr>
        <w:t xml:space="preserve"> </w:t>
      </w:r>
      <w:r w:rsidR="00B6038F">
        <w:rPr>
          <w:rFonts w:ascii="Gill Sans MT" w:hAnsi="Gill Sans MT"/>
          <w:sz w:val="20"/>
          <w:szCs w:val="20"/>
          <w:lang w:val="en-CH"/>
        </w:rPr>
        <w:t>Additionally,</w:t>
      </w:r>
      <w:r w:rsidR="00C92E8D">
        <w:rPr>
          <w:rFonts w:ascii="Gill Sans MT" w:hAnsi="Gill Sans MT"/>
          <w:sz w:val="20"/>
          <w:szCs w:val="20"/>
          <w:lang w:val="en-CH"/>
        </w:rPr>
        <w:t xml:space="preserve"> I focussed on expanding my syntax-knowledge and my practical programming competences.</w:t>
      </w:r>
    </w:p>
    <w:p w14:paraId="4ADEE733" w14:textId="77777777" w:rsidR="003D1B04" w:rsidRPr="000A39A7" w:rsidRDefault="008D6394" w:rsidP="00793D4E">
      <w:pPr>
        <w:pStyle w:val="Heading2"/>
        <w:rPr>
          <w:lang w:val="en-CH"/>
        </w:rPr>
      </w:pPr>
      <w:r w:rsidRPr="000A39A7">
        <w:rPr>
          <w:lang w:val="en-CH"/>
        </w:rPr>
        <w:t>Implementation</w:t>
      </w:r>
    </w:p>
    <w:p w14:paraId="64587055" w14:textId="77777777" w:rsidR="003D1B04" w:rsidRPr="000A39A7" w:rsidRDefault="004A23A5">
      <w:pPr>
        <w:rPr>
          <w:rFonts w:ascii="Gill Sans MT" w:hAnsi="Gill Sans MT"/>
          <w:sz w:val="20"/>
          <w:szCs w:val="20"/>
          <w:lang w:val="en-CH"/>
        </w:rPr>
      </w:pPr>
      <w:r w:rsidRPr="000A39A7">
        <w:rPr>
          <w:rFonts w:ascii="Gill Sans MT" w:hAnsi="Gill Sans MT"/>
          <w:sz w:val="20"/>
          <w:szCs w:val="20"/>
          <w:lang w:val="en-CH"/>
        </w:rPr>
        <w:t>[</w:t>
      </w:r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consetetur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sadipscing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elitr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nonumy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eirmod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tempor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invidunt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ut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labore et dolore magna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aliquyam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erat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voluptua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At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vero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eos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accusam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justo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duo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dolores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rebum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Stet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clita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kasd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gubergren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no sea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takimata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sanctus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est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consetetur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sadipscing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elitr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nonumy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eirmod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tempor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invidunt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ut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labore et dolore magna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aliquyam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erat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voluptua</w:t>
      </w:r>
      <w:proofErr w:type="spellEnd"/>
      <w:r w:rsidRPr="000A39A7">
        <w:rPr>
          <w:rFonts w:ascii="Gill Sans MT" w:hAnsi="Gill Sans MT"/>
          <w:sz w:val="20"/>
          <w:szCs w:val="20"/>
          <w:lang w:val="en-CH"/>
        </w:rPr>
        <w:t>.]</w:t>
      </w:r>
    </w:p>
    <w:p w14:paraId="2FDA60CB" w14:textId="77777777" w:rsidR="003D1B04" w:rsidRPr="000A39A7" w:rsidRDefault="00846AA9" w:rsidP="00793D4E">
      <w:pPr>
        <w:pStyle w:val="Heading2"/>
        <w:rPr>
          <w:lang w:val="en-CH"/>
        </w:rPr>
      </w:pPr>
      <w:r w:rsidRPr="000A39A7">
        <w:rPr>
          <w:lang w:val="en-CH"/>
        </w:rPr>
        <w:t>Result</w:t>
      </w:r>
    </w:p>
    <w:p w14:paraId="67C02582" w14:textId="77777777" w:rsidR="003D1B04" w:rsidRPr="000A39A7" w:rsidRDefault="00832856">
      <w:pPr>
        <w:rPr>
          <w:rFonts w:ascii="Gill Sans MT" w:hAnsi="Gill Sans MT"/>
          <w:sz w:val="20"/>
          <w:szCs w:val="20"/>
          <w:lang w:val="en-CH"/>
        </w:rPr>
      </w:pPr>
      <w:r w:rsidRPr="000A39A7">
        <w:rPr>
          <w:rFonts w:ascii="Gill Sans MT" w:hAnsi="Gill Sans MT"/>
          <w:sz w:val="20"/>
          <w:szCs w:val="20"/>
          <w:lang w:val="en-CH"/>
        </w:rPr>
        <w:t>[</w:t>
      </w:r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consetetur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sadipscing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elitr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nonumy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eirmod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tempor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invidunt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ut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labore et dolore magna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aliquyam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erat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voluptua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At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vero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eos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accusam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justo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duo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dolores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rebum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Stet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clita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kasd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gubergren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no sea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takimata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sanctus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est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>.</w:t>
      </w:r>
      <w:r w:rsidRPr="000A39A7">
        <w:rPr>
          <w:rFonts w:ascii="Gill Sans MT" w:hAnsi="Gill Sans MT"/>
          <w:sz w:val="20"/>
          <w:szCs w:val="20"/>
          <w:lang w:val="en-CH"/>
        </w:rPr>
        <w:t>]</w:t>
      </w:r>
    </w:p>
    <w:p w14:paraId="516BDD4B" w14:textId="77777777" w:rsidR="003D1B04" w:rsidRPr="000A39A7" w:rsidRDefault="00944022" w:rsidP="00793D4E">
      <w:pPr>
        <w:pStyle w:val="Heading2"/>
        <w:rPr>
          <w:lang w:val="en-CH"/>
        </w:rPr>
      </w:pPr>
      <w:r w:rsidRPr="000A39A7">
        <w:rPr>
          <w:lang w:val="en-CH"/>
        </w:rPr>
        <w:t xml:space="preserve">Findings / Insight </w:t>
      </w:r>
    </w:p>
    <w:p w14:paraId="321563C2" w14:textId="77777777" w:rsidR="00793D4E" w:rsidRPr="000A39A7" w:rsidRDefault="004A23A5">
      <w:pPr>
        <w:rPr>
          <w:rFonts w:ascii="Gill Sans MT" w:hAnsi="Gill Sans MT"/>
          <w:sz w:val="20"/>
          <w:szCs w:val="20"/>
          <w:lang w:val="en-CH"/>
        </w:rPr>
      </w:pPr>
      <w:r w:rsidRPr="000A39A7">
        <w:rPr>
          <w:rFonts w:ascii="Gill Sans MT" w:hAnsi="Gill Sans MT"/>
          <w:sz w:val="20"/>
          <w:szCs w:val="20"/>
          <w:lang w:val="en-CH"/>
        </w:rPr>
        <w:t>[</w:t>
      </w:r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consetetur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sadipscing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elitr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nonumy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eirmod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tempor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invidunt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ut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labore et dolore magna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aliquyam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erat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voluptua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At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vero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eos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accusam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justo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duo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dolores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rebum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Stet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clita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kasd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gubergren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no sea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takimata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sanctus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est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. Lorem ipsum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dolor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sit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amet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consetetur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sadipscing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elitr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nonumy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eirmod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tempor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invidunt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ut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labore et dolore magna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aliquyam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erat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 xml:space="preserve">, sed diam </w:t>
      </w:r>
      <w:proofErr w:type="spellStart"/>
      <w:r w:rsidR="000D291E" w:rsidRPr="000A39A7">
        <w:rPr>
          <w:rFonts w:ascii="Gill Sans MT" w:hAnsi="Gill Sans MT"/>
          <w:sz w:val="20"/>
          <w:szCs w:val="20"/>
          <w:lang w:val="en-CH"/>
        </w:rPr>
        <w:t>voluptua</w:t>
      </w:r>
      <w:proofErr w:type="spellEnd"/>
      <w:r w:rsidR="000D291E" w:rsidRPr="000A39A7">
        <w:rPr>
          <w:rFonts w:ascii="Gill Sans MT" w:hAnsi="Gill Sans MT"/>
          <w:sz w:val="20"/>
          <w:szCs w:val="20"/>
          <w:lang w:val="en-CH"/>
        </w:rPr>
        <w:t>.</w:t>
      </w:r>
      <w:r w:rsidRPr="000A39A7">
        <w:rPr>
          <w:rFonts w:ascii="Gill Sans MT" w:hAnsi="Gill Sans MT"/>
          <w:sz w:val="20"/>
          <w:szCs w:val="20"/>
          <w:lang w:val="en-CH"/>
        </w:rPr>
        <w:t>]</w:t>
      </w:r>
    </w:p>
    <w:p w14:paraId="79A0D753" w14:textId="165A92B4" w:rsidR="001D141D" w:rsidRPr="000A39A7" w:rsidRDefault="001D141D">
      <w:pPr>
        <w:rPr>
          <w:rFonts w:ascii="Gill Sans MT" w:hAnsi="Gill Sans MT"/>
          <w:sz w:val="20"/>
          <w:szCs w:val="20"/>
          <w:lang w:val="en-CH"/>
        </w:rPr>
        <w:sectPr w:rsidR="001D141D" w:rsidRPr="000A39A7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46C055F1" w14:textId="77777777" w:rsidR="00C81FB2" w:rsidRPr="00FD1004" w:rsidRDefault="00C81FB2" w:rsidP="00C81FB2">
      <w:pPr>
        <w:rPr>
          <w:rFonts w:ascii="Gill Sans MT" w:hAnsi="Gill Sans MT"/>
        </w:rPr>
      </w:pPr>
      <w:r w:rsidRPr="00FD1004">
        <w:rPr>
          <w:rFonts w:ascii="Gill Sans MT" w:hAnsi="Gill Sans MT"/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3D8088C" wp14:editId="4A28FECE">
            <wp:simplePos x="0" y="0"/>
            <wp:positionH relativeFrom="column">
              <wp:posOffset>3011805</wp:posOffset>
            </wp:positionH>
            <wp:positionV relativeFrom="paragraph">
              <wp:posOffset>276225</wp:posOffset>
            </wp:positionV>
            <wp:extent cx="2987040" cy="1938536"/>
            <wp:effectExtent l="0" t="0" r="3810" b="5080"/>
            <wp:wrapNone/>
            <wp:docPr id="1726647912" name="Grafik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7912" name="Grafik 3" descr="A screenshot of a computer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3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DDA56" w14:textId="77777777" w:rsidR="00C81FB2" w:rsidRPr="00FD1004" w:rsidRDefault="00C81FB2" w:rsidP="00C81FB2">
      <w:pPr>
        <w:keepNext/>
        <w:ind w:left="-567"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362813EF" wp14:editId="21C3FC6E">
            <wp:extent cx="3199130" cy="1938420"/>
            <wp:effectExtent l="0" t="0" r="1270" b="5080"/>
            <wp:docPr id="3" name="Grafik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9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2A3" w14:textId="77777777" w:rsidR="00C81FB2" w:rsidRDefault="00C81FB2" w:rsidP="00C81FB2">
      <w:pPr>
        <w:pStyle w:val="Caption"/>
        <w:tabs>
          <w:tab w:val="left" w:pos="4820"/>
        </w:tabs>
        <w:ind w:left="-426"/>
        <w:rPr>
          <w:rFonts w:ascii="Gill Sans MT" w:hAnsi="Gill Sans MT"/>
        </w:rPr>
      </w:pPr>
      <w:r>
        <w:rPr>
          <w:rFonts w:ascii="Gill Sans MT" w:hAnsi="Gill Sans MT"/>
        </w:rPr>
        <w:t>Abb. 1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Startbild LARRY</w:t>
      </w:r>
      <w:r w:rsidRPr="00405805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ab/>
        <w:t>Abb. 2</w:t>
      </w:r>
      <w:r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Erstes Level LARRY</w:t>
      </w:r>
    </w:p>
    <w:p w14:paraId="7FFF937A" w14:textId="0C486193" w:rsidR="003D1B04" w:rsidRPr="000A39A7" w:rsidRDefault="003D1B04" w:rsidP="00A94FF0">
      <w:pPr>
        <w:keepNext/>
        <w:rPr>
          <w:rFonts w:ascii="Gill Sans MT" w:hAnsi="Gill Sans MT"/>
          <w:lang w:val="en-CH"/>
        </w:rPr>
      </w:pPr>
    </w:p>
    <w:sectPr w:rsidR="003D1B04" w:rsidRPr="000A39A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F5A9B" w14:textId="77777777" w:rsidR="00351C0C" w:rsidRDefault="00351C0C" w:rsidP="000D291E">
      <w:pPr>
        <w:spacing w:after="0" w:line="240" w:lineRule="auto"/>
      </w:pPr>
      <w:r>
        <w:separator/>
      </w:r>
    </w:p>
  </w:endnote>
  <w:endnote w:type="continuationSeparator" w:id="0">
    <w:p w14:paraId="23D25BB2" w14:textId="77777777" w:rsidR="00351C0C" w:rsidRDefault="00351C0C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6C756" w14:textId="77777777" w:rsidR="00155BC5" w:rsidRPr="00155BC5" w:rsidRDefault="00155BC5" w:rsidP="001D141D">
    <w:pPr>
      <w:pStyle w:val="Footer"/>
      <w:pBdr>
        <w:top w:val="single" w:sz="4" w:space="1" w:color="auto"/>
      </w:pBdr>
      <w:rPr>
        <w:rFonts w:ascii="Gill Sans MT" w:hAnsi="Gill Sans MT"/>
        <w:sz w:val="18"/>
      </w:rPr>
    </w:pPr>
    <w:r w:rsidRPr="00155BC5">
      <w:rPr>
        <w:rFonts w:ascii="Gill Sans MT" w:hAnsi="Gill Sans MT"/>
        <w:sz w:val="18"/>
      </w:rPr>
      <w:fldChar w:fldCharType="begin"/>
    </w:r>
    <w:r w:rsidRPr="00155BC5">
      <w:rPr>
        <w:rFonts w:ascii="Gill Sans MT" w:hAnsi="Gill Sans MT"/>
        <w:sz w:val="18"/>
      </w:rPr>
      <w:instrText xml:space="preserve"> FILENAME \* MERGEFORMAT </w:instrText>
    </w:r>
    <w:r w:rsidRPr="00155BC5">
      <w:rPr>
        <w:rFonts w:ascii="Gill Sans MT" w:hAnsi="Gill Sans MT"/>
        <w:sz w:val="18"/>
      </w:rPr>
      <w:fldChar w:fldCharType="separate"/>
    </w:r>
    <w:r w:rsidR="00A94FF0">
      <w:rPr>
        <w:rFonts w:ascii="Gill Sans MT" w:hAnsi="Gill Sans MT"/>
        <w:noProof/>
        <w:sz w:val="18"/>
      </w:rPr>
      <w:t>Document1</w:t>
    </w:r>
    <w:r w:rsidRPr="00155BC5">
      <w:rPr>
        <w:rFonts w:ascii="Gill Sans MT" w:hAnsi="Gill Sans MT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F5F37" w14:textId="77777777" w:rsidR="00351C0C" w:rsidRDefault="00351C0C" w:rsidP="000D291E">
      <w:pPr>
        <w:spacing w:after="0" w:line="240" w:lineRule="auto"/>
      </w:pPr>
      <w:r>
        <w:separator/>
      </w:r>
    </w:p>
  </w:footnote>
  <w:footnote w:type="continuationSeparator" w:id="0">
    <w:p w14:paraId="190FA07D" w14:textId="77777777" w:rsidR="00351C0C" w:rsidRDefault="00351C0C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4BC68CFE" w14:textId="77777777" w:rsidTr="006715E1">
      <w:tc>
        <w:tcPr>
          <w:tcW w:w="4531" w:type="dxa"/>
        </w:tcPr>
        <w:p w14:paraId="1C109185" w14:textId="77777777" w:rsidR="005034A3" w:rsidRDefault="00DD4EA2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Bächler Naomi</w:t>
          </w:r>
        </w:p>
        <w:p w14:paraId="42AB5A7B" w14:textId="77777777" w:rsidR="005034A3" w:rsidRPr="00D46F52" w:rsidRDefault="008925FF" w:rsidP="005034A3">
          <w:pPr>
            <w:rPr>
              <w:rFonts w:ascii="Gill Sans MT" w:hAnsi="Gill Sans MT"/>
              <w:lang w:val="en-US"/>
            </w:rPr>
          </w:pPr>
          <w:r w:rsidRPr="00D46F52">
            <w:rPr>
              <w:rFonts w:ascii="Gill Sans MT" w:hAnsi="Gill Sans MT"/>
              <w:lang w:val="en-US"/>
            </w:rPr>
            <w:t>IM</w:t>
          </w:r>
          <w:r w:rsidR="00D46F52" w:rsidRPr="00D46F52">
            <w:rPr>
              <w:rFonts w:ascii="Gill Sans MT" w:hAnsi="Gill Sans MT"/>
              <w:lang w:val="en-US"/>
            </w:rPr>
            <w:t>23A</w:t>
          </w:r>
        </w:p>
        <w:p w14:paraId="42BAFF3E" w14:textId="0EC3D933" w:rsidR="005034A3" w:rsidRPr="00D46F52" w:rsidRDefault="00B03FA7" w:rsidP="005034A3">
          <w:pPr>
            <w:rPr>
              <w:rFonts w:ascii="Gill Sans MT" w:hAnsi="Gill Sans MT"/>
              <w:lang w:val="en-US"/>
            </w:rPr>
          </w:pPr>
          <w:r>
            <w:rPr>
              <w:rFonts w:ascii="Gill Sans MT" w:hAnsi="Gill Sans MT"/>
              <w:lang w:val="en-US"/>
            </w:rPr>
            <w:t>FS24</w:t>
          </w:r>
        </w:p>
        <w:p w14:paraId="1ADED035" w14:textId="60CF88A6" w:rsidR="001D141D" w:rsidRPr="00D46F52" w:rsidRDefault="00B03FA7" w:rsidP="005034A3">
          <w:pPr>
            <w:rPr>
              <w:rFonts w:ascii="Gill Sans MT" w:hAnsi="Gill Sans MT"/>
              <w:lang w:val="en-US"/>
            </w:rPr>
          </w:pPr>
          <w:r>
            <w:rPr>
              <w:rFonts w:ascii="Gill Sans MT" w:hAnsi="Gill Sans MT"/>
              <w:lang w:val="en-US"/>
            </w:rPr>
            <w:t>48 h project work</w:t>
          </w:r>
        </w:p>
      </w:tc>
      <w:tc>
        <w:tcPr>
          <w:tcW w:w="4531" w:type="dxa"/>
        </w:tcPr>
        <w:p w14:paraId="70E63D32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70545FE2" wp14:editId="6FEF5A7C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1BC06C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10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F0"/>
    <w:rsid w:val="00063D89"/>
    <w:rsid w:val="00091FA6"/>
    <w:rsid w:val="000A39A7"/>
    <w:rsid w:val="000D291E"/>
    <w:rsid w:val="000E2074"/>
    <w:rsid w:val="000F27F5"/>
    <w:rsid w:val="00155BC5"/>
    <w:rsid w:val="001931A9"/>
    <w:rsid w:val="001D141D"/>
    <w:rsid w:val="00201882"/>
    <w:rsid w:val="0027527F"/>
    <w:rsid w:val="002831A8"/>
    <w:rsid w:val="00287BC2"/>
    <w:rsid w:val="00290116"/>
    <w:rsid w:val="00351C0C"/>
    <w:rsid w:val="00353667"/>
    <w:rsid w:val="00365543"/>
    <w:rsid w:val="003A51D9"/>
    <w:rsid w:val="003D1B04"/>
    <w:rsid w:val="003E4B8D"/>
    <w:rsid w:val="004214CB"/>
    <w:rsid w:val="00443AC2"/>
    <w:rsid w:val="004A23A5"/>
    <w:rsid w:val="005034A3"/>
    <w:rsid w:val="00520762"/>
    <w:rsid w:val="00575A81"/>
    <w:rsid w:val="00621767"/>
    <w:rsid w:val="006708EB"/>
    <w:rsid w:val="006A361D"/>
    <w:rsid w:val="006A7111"/>
    <w:rsid w:val="00705CD9"/>
    <w:rsid w:val="00770C6C"/>
    <w:rsid w:val="00776617"/>
    <w:rsid w:val="00793D4E"/>
    <w:rsid w:val="00832856"/>
    <w:rsid w:val="00846AA9"/>
    <w:rsid w:val="008925FF"/>
    <w:rsid w:val="008D6394"/>
    <w:rsid w:val="008E00CC"/>
    <w:rsid w:val="00944022"/>
    <w:rsid w:val="00A94FF0"/>
    <w:rsid w:val="00B03FA7"/>
    <w:rsid w:val="00B30E96"/>
    <w:rsid w:val="00B40CEF"/>
    <w:rsid w:val="00B6038F"/>
    <w:rsid w:val="00B65316"/>
    <w:rsid w:val="00B74A1D"/>
    <w:rsid w:val="00BD665B"/>
    <w:rsid w:val="00C81FB2"/>
    <w:rsid w:val="00C92E8D"/>
    <w:rsid w:val="00CB606F"/>
    <w:rsid w:val="00CD2C29"/>
    <w:rsid w:val="00CE068C"/>
    <w:rsid w:val="00D02B08"/>
    <w:rsid w:val="00D46F52"/>
    <w:rsid w:val="00D71FBD"/>
    <w:rsid w:val="00D81A1E"/>
    <w:rsid w:val="00D93131"/>
    <w:rsid w:val="00DD4EA2"/>
    <w:rsid w:val="00EF4527"/>
    <w:rsid w:val="00F05C2F"/>
    <w:rsid w:val="00F7348C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8E524"/>
  <w15:chartTrackingRefBased/>
  <w15:docId w15:val="{3B2BC56F-425B-4518-BD69-CE966DB2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IMS_Project-Abstract_Vorlage_E.dotx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15</cp:revision>
  <cp:lastPrinted>2024-02-28T06:58:00Z</cp:lastPrinted>
  <dcterms:created xsi:type="dcterms:W3CDTF">2025-08-15T14:03:00Z</dcterms:created>
  <dcterms:modified xsi:type="dcterms:W3CDTF">2025-08-15T14:32:00Z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