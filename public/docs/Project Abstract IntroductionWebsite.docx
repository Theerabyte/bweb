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09E123" w14:textId="46B7AB78" w:rsidR="003D1B04" w:rsidRPr="00A42CD4" w:rsidRDefault="009C250C" w:rsidP="000D291E">
      <w:pPr>
        <w:pStyle w:val="Heading1"/>
      </w:pPr>
      <w:r w:rsidRPr="00A42CD4">
        <w:t>Introduction</w:t>
      </w:r>
      <w:r w:rsidR="005B4D04" w:rsidRPr="00A42CD4">
        <w:t>-Website</w:t>
      </w:r>
    </w:p>
    <w:p w14:paraId="760ED5B3" w14:textId="2242DEC3" w:rsidR="000D291E" w:rsidRPr="00A42CD4" w:rsidRDefault="005B4D04">
      <w:pPr>
        <w:rPr>
          <w:rFonts w:ascii="Gill Sans MT" w:hAnsi="Gill Sans MT"/>
        </w:rPr>
      </w:pPr>
      <w:r w:rsidRPr="00A42CD4">
        <w:rPr>
          <w:rFonts w:ascii="Gill Sans MT" w:hAnsi="Gill Sans MT"/>
        </w:rPr>
        <w:t>A Website which introduces me to my Class. It’s a Website about my IT-skills from then and about other aspects of myself like Education and Hobbies.</w:t>
      </w:r>
    </w:p>
    <w:p w14:paraId="32293A00" w14:textId="77777777" w:rsidR="003D1B04" w:rsidRPr="00A42CD4" w:rsidRDefault="003D1B04">
      <w:pPr>
        <w:rPr>
          <w:rFonts w:ascii="Gill Sans MT" w:hAnsi="Gill Sans MT"/>
        </w:rPr>
      </w:pPr>
    </w:p>
    <w:p w14:paraId="72A2E325" w14:textId="77777777" w:rsidR="00793D4E" w:rsidRPr="00A42CD4" w:rsidRDefault="00793D4E">
      <w:pPr>
        <w:rPr>
          <w:rFonts w:ascii="Gill Sans MT" w:hAnsi="Gill Sans MT"/>
        </w:rPr>
        <w:sectPr w:rsidR="00793D4E" w:rsidRPr="00A42CD4" w:rsidSect="001D141D">
          <w:headerReference w:type="default" r:id="rId10"/>
          <w:footerReference w:type="default" r:id="rId11"/>
          <w:pgSz w:w="11906" w:h="16838"/>
          <w:pgMar w:top="1418" w:right="851" w:bottom="567" w:left="1701" w:header="709" w:footer="567" w:gutter="0"/>
          <w:cols w:space="708"/>
          <w:docGrid w:linePitch="360"/>
        </w:sectPr>
      </w:pPr>
    </w:p>
    <w:p w14:paraId="6DF0F7C7" w14:textId="77777777" w:rsidR="00CD2C29" w:rsidRPr="00A42CD4" w:rsidRDefault="00290116" w:rsidP="00793D4E">
      <w:pPr>
        <w:pStyle w:val="Heading2"/>
      </w:pPr>
      <w:r w:rsidRPr="00A42CD4">
        <w:t>Initial Situation</w:t>
      </w:r>
    </w:p>
    <w:p w14:paraId="505E7884" w14:textId="51F25C7A" w:rsidR="00CD2C29" w:rsidRPr="00A42CD4" w:rsidRDefault="009C7760" w:rsidP="00CD2C29">
      <w:pPr>
        <w:rPr>
          <w:rFonts w:ascii="Gill Sans MT" w:hAnsi="Gill Sans MT"/>
          <w:sz w:val="20"/>
          <w:szCs w:val="20"/>
        </w:rPr>
      </w:pPr>
      <w:r w:rsidRPr="00A42CD4">
        <w:rPr>
          <w:rFonts w:ascii="Gill Sans MT" w:hAnsi="Gill Sans MT"/>
          <w:sz w:val="20"/>
          <w:szCs w:val="20"/>
        </w:rPr>
        <w:t xml:space="preserve">I </w:t>
      </w:r>
      <w:r w:rsidR="00A42CD4" w:rsidRPr="00A42CD4">
        <w:rPr>
          <w:rFonts w:ascii="Gill Sans MT" w:hAnsi="Gill Sans MT"/>
          <w:sz w:val="20"/>
          <w:szCs w:val="20"/>
        </w:rPr>
        <w:t>started</w:t>
      </w:r>
      <w:r w:rsidRPr="00A42CD4">
        <w:rPr>
          <w:rFonts w:ascii="Gill Sans MT" w:hAnsi="Gill Sans MT"/>
          <w:sz w:val="20"/>
          <w:szCs w:val="20"/>
        </w:rPr>
        <w:t xml:space="preserve"> in my IMS education and to get to know the Class better we were allowed to create a </w:t>
      </w:r>
      <w:r w:rsidR="00A42CD4" w:rsidRPr="00A42CD4">
        <w:rPr>
          <w:rFonts w:ascii="Gill Sans MT" w:hAnsi="Gill Sans MT"/>
          <w:sz w:val="20"/>
          <w:szCs w:val="20"/>
        </w:rPr>
        <w:t>website</w:t>
      </w:r>
      <w:r w:rsidRPr="00A42CD4">
        <w:rPr>
          <w:rFonts w:ascii="Gill Sans MT" w:hAnsi="Gill Sans MT"/>
          <w:sz w:val="20"/>
          <w:szCs w:val="20"/>
        </w:rPr>
        <w:t xml:space="preserve"> about oneself</w:t>
      </w:r>
      <w:r w:rsidR="00004C3B" w:rsidRPr="00A42CD4">
        <w:rPr>
          <w:rFonts w:ascii="Gill Sans MT" w:hAnsi="Gill Sans MT"/>
          <w:sz w:val="20"/>
          <w:szCs w:val="20"/>
        </w:rPr>
        <w:t>. It had to include our IT knowledge and</w:t>
      </w:r>
      <w:r w:rsidR="00300EC3" w:rsidRPr="00A42CD4">
        <w:rPr>
          <w:rFonts w:ascii="Gill Sans MT" w:hAnsi="Gill Sans MT"/>
          <w:sz w:val="20"/>
          <w:szCs w:val="20"/>
        </w:rPr>
        <w:t xml:space="preserve"> a bit about ourselves.</w:t>
      </w:r>
    </w:p>
    <w:p w14:paraId="53423718" w14:textId="47B67F47" w:rsidR="003D1B04" w:rsidRPr="00A42CD4" w:rsidRDefault="00EF4527" w:rsidP="00793D4E">
      <w:pPr>
        <w:pStyle w:val="Heading2"/>
      </w:pPr>
      <w:r w:rsidRPr="00A42CD4">
        <w:t>Goal</w:t>
      </w:r>
    </w:p>
    <w:p w14:paraId="2E487713" w14:textId="4915B3D0" w:rsidR="003D1B04" w:rsidRPr="00A42CD4" w:rsidRDefault="001A2133">
      <w:pPr>
        <w:rPr>
          <w:rFonts w:ascii="Gill Sans MT" w:hAnsi="Gill Sans MT"/>
          <w:sz w:val="20"/>
          <w:szCs w:val="20"/>
        </w:rPr>
      </w:pPr>
      <w:r w:rsidRPr="00A42CD4">
        <w:rPr>
          <w:rFonts w:ascii="Gill Sans MT" w:hAnsi="Gill Sans MT"/>
          <w:sz w:val="20"/>
          <w:szCs w:val="20"/>
        </w:rPr>
        <w:t xml:space="preserve">A Website with a Navigation and </w:t>
      </w:r>
      <w:r w:rsidR="003C2CC7">
        <w:rPr>
          <w:rFonts w:ascii="Gill Sans MT" w:hAnsi="Gill Sans MT"/>
          <w:sz w:val="20"/>
          <w:szCs w:val="20"/>
        </w:rPr>
        <w:t>five</w:t>
      </w:r>
      <w:r w:rsidRPr="00A42CD4">
        <w:rPr>
          <w:rFonts w:ascii="Gill Sans MT" w:hAnsi="Gill Sans MT"/>
          <w:sz w:val="20"/>
          <w:szCs w:val="20"/>
        </w:rPr>
        <w:t xml:space="preserve"> separate Sites, which can switch between</w:t>
      </w:r>
      <w:r w:rsidR="004F1DD3" w:rsidRPr="00A42CD4">
        <w:rPr>
          <w:rFonts w:ascii="Gill Sans MT" w:hAnsi="Gill Sans MT"/>
          <w:sz w:val="20"/>
          <w:szCs w:val="20"/>
        </w:rPr>
        <w:t xml:space="preserve"> German and English and </w:t>
      </w:r>
      <w:r w:rsidR="00A42CD4" w:rsidRPr="00A42CD4">
        <w:rPr>
          <w:rFonts w:ascii="Gill Sans MT" w:hAnsi="Gill Sans MT"/>
          <w:sz w:val="20"/>
          <w:szCs w:val="20"/>
        </w:rPr>
        <w:t>vice versa</w:t>
      </w:r>
      <w:r w:rsidR="004F1DD3" w:rsidRPr="00A42CD4">
        <w:rPr>
          <w:rFonts w:ascii="Gill Sans MT" w:hAnsi="Gill Sans MT"/>
          <w:sz w:val="20"/>
          <w:szCs w:val="20"/>
        </w:rPr>
        <w:t xml:space="preserve">. Each Page aligns with the general Design and </w:t>
      </w:r>
      <w:r w:rsidR="00AB5EF8" w:rsidRPr="00A42CD4">
        <w:rPr>
          <w:rFonts w:ascii="Gill Sans MT" w:hAnsi="Gill Sans MT"/>
          <w:sz w:val="20"/>
          <w:szCs w:val="20"/>
        </w:rPr>
        <w:t>inherits the Colour</w:t>
      </w:r>
      <w:r w:rsidR="00F97A70" w:rsidRPr="00A42CD4">
        <w:rPr>
          <w:rFonts w:ascii="Gill Sans MT" w:hAnsi="Gill Sans MT"/>
          <w:sz w:val="20"/>
          <w:szCs w:val="20"/>
        </w:rPr>
        <w:t xml:space="preserve"> concept</w:t>
      </w:r>
      <w:r w:rsidR="00AB5EF8" w:rsidRPr="00A42CD4">
        <w:rPr>
          <w:rFonts w:ascii="Gill Sans MT" w:hAnsi="Gill Sans MT"/>
          <w:sz w:val="20"/>
          <w:szCs w:val="20"/>
        </w:rPr>
        <w:t xml:space="preserve"> and </w:t>
      </w:r>
      <w:r w:rsidR="00F97A70" w:rsidRPr="00A42CD4">
        <w:rPr>
          <w:rFonts w:ascii="Gill Sans MT" w:hAnsi="Gill Sans MT"/>
          <w:sz w:val="20"/>
          <w:szCs w:val="20"/>
        </w:rPr>
        <w:t>Font concept</w:t>
      </w:r>
      <w:r w:rsidR="0081542C">
        <w:rPr>
          <w:rFonts w:ascii="Gill Sans MT" w:hAnsi="Gill Sans MT"/>
          <w:sz w:val="20"/>
          <w:szCs w:val="20"/>
        </w:rPr>
        <w:t>. A functional Navigation to the class page is on the page</w:t>
      </w:r>
      <w:r w:rsidR="00725B3F">
        <w:rPr>
          <w:rFonts w:ascii="Gill Sans MT" w:hAnsi="Gill Sans MT"/>
          <w:sz w:val="20"/>
          <w:szCs w:val="20"/>
        </w:rPr>
        <w:t>.</w:t>
      </w:r>
    </w:p>
    <w:p w14:paraId="2D0CE833" w14:textId="77777777" w:rsidR="003D1B04" w:rsidRPr="00A42CD4" w:rsidRDefault="008D6394" w:rsidP="00793D4E">
      <w:pPr>
        <w:pStyle w:val="Heading2"/>
      </w:pPr>
      <w:r w:rsidRPr="00A42CD4">
        <w:t>Implementation</w:t>
      </w:r>
    </w:p>
    <w:p w14:paraId="6334AD43" w14:textId="3AC3591D" w:rsidR="003D1B04" w:rsidRDefault="00F97A70">
      <w:pPr>
        <w:rPr>
          <w:rFonts w:ascii="Gill Sans MT" w:hAnsi="Gill Sans MT"/>
          <w:sz w:val="20"/>
          <w:szCs w:val="20"/>
        </w:rPr>
      </w:pPr>
      <w:r w:rsidRPr="00A42CD4">
        <w:rPr>
          <w:rFonts w:ascii="Gill Sans MT" w:hAnsi="Gill Sans MT"/>
          <w:sz w:val="20"/>
          <w:szCs w:val="20"/>
        </w:rPr>
        <w:t xml:space="preserve">We had one month, to create a </w:t>
      </w:r>
      <w:r w:rsidR="003C1213">
        <w:rPr>
          <w:rFonts w:ascii="Gill Sans MT" w:hAnsi="Gill Sans MT"/>
          <w:sz w:val="20"/>
          <w:szCs w:val="20"/>
        </w:rPr>
        <w:t>c</w:t>
      </w:r>
      <w:r w:rsidRPr="00A42CD4">
        <w:rPr>
          <w:rFonts w:ascii="Gill Sans MT" w:hAnsi="Gill Sans MT"/>
          <w:sz w:val="20"/>
          <w:szCs w:val="20"/>
        </w:rPr>
        <w:t>oncept of the Website</w:t>
      </w:r>
      <w:r w:rsidR="003C1213">
        <w:rPr>
          <w:rFonts w:ascii="Gill Sans MT" w:hAnsi="Gill Sans MT"/>
          <w:sz w:val="20"/>
          <w:szCs w:val="20"/>
        </w:rPr>
        <w:t xml:space="preserve"> including a completed Timetable</w:t>
      </w:r>
      <w:r w:rsidR="00776442">
        <w:rPr>
          <w:rFonts w:ascii="Gill Sans MT" w:hAnsi="Gill Sans MT"/>
          <w:sz w:val="20"/>
          <w:szCs w:val="20"/>
        </w:rPr>
        <w:t>, a Colour and Font concept</w:t>
      </w:r>
      <w:r w:rsidR="003B3B70">
        <w:rPr>
          <w:rFonts w:ascii="Gill Sans MT" w:hAnsi="Gill Sans MT"/>
          <w:sz w:val="20"/>
          <w:szCs w:val="20"/>
        </w:rPr>
        <w:t xml:space="preserve">, blueprints of the separate Subpages, Goals, </w:t>
      </w:r>
      <w:r w:rsidR="006D7FB6">
        <w:rPr>
          <w:rFonts w:ascii="Gill Sans MT" w:hAnsi="Gill Sans MT"/>
          <w:sz w:val="20"/>
          <w:szCs w:val="20"/>
        </w:rPr>
        <w:t>Target audiences</w:t>
      </w:r>
      <w:r w:rsidR="003B3B70">
        <w:rPr>
          <w:rFonts w:ascii="Gill Sans MT" w:hAnsi="Gill Sans MT"/>
          <w:sz w:val="20"/>
          <w:szCs w:val="20"/>
        </w:rPr>
        <w:t xml:space="preserve">, </w:t>
      </w:r>
      <w:r w:rsidR="00DC28EE">
        <w:rPr>
          <w:rFonts w:ascii="Gill Sans MT" w:hAnsi="Gill Sans MT"/>
          <w:sz w:val="20"/>
          <w:szCs w:val="20"/>
        </w:rPr>
        <w:t xml:space="preserve">a </w:t>
      </w:r>
      <w:r w:rsidR="006D7FB6" w:rsidRPr="006D7FB6">
        <w:rPr>
          <w:rFonts w:ascii="Gill Sans MT" w:hAnsi="Gill Sans MT"/>
          <w:sz w:val="20"/>
          <w:szCs w:val="20"/>
        </w:rPr>
        <w:t>rough concept and</w:t>
      </w:r>
      <w:r w:rsidR="006D7FB6">
        <w:rPr>
          <w:rFonts w:ascii="Gill Sans MT" w:hAnsi="Gill Sans MT"/>
          <w:sz w:val="20"/>
          <w:szCs w:val="20"/>
        </w:rPr>
        <w:t xml:space="preserve"> a</w:t>
      </w:r>
      <w:r w:rsidR="006D7FB6" w:rsidRPr="006D7FB6">
        <w:rPr>
          <w:rFonts w:ascii="Gill Sans MT" w:hAnsi="Gill Sans MT"/>
          <w:sz w:val="20"/>
          <w:szCs w:val="20"/>
        </w:rPr>
        <w:t xml:space="preserve"> detailed concept</w:t>
      </w:r>
      <w:r w:rsidR="006D7FB6">
        <w:rPr>
          <w:rFonts w:ascii="Gill Sans MT" w:hAnsi="Gill Sans MT"/>
          <w:sz w:val="20"/>
          <w:szCs w:val="20"/>
        </w:rPr>
        <w:t xml:space="preserve">. All of that was handed in as a </w:t>
      </w:r>
      <w:r w:rsidR="00771C56">
        <w:rPr>
          <w:rFonts w:ascii="Gill Sans MT" w:hAnsi="Gill Sans MT"/>
          <w:sz w:val="20"/>
          <w:szCs w:val="20"/>
        </w:rPr>
        <w:t>c</w:t>
      </w:r>
      <w:r w:rsidR="006D7FB6">
        <w:rPr>
          <w:rFonts w:ascii="Gill Sans MT" w:hAnsi="Gill Sans MT"/>
          <w:sz w:val="20"/>
          <w:szCs w:val="20"/>
        </w:rPr>
        <w:t>oncept</w:t>
      </w:r>
      <w:r w:rsidR="00771C56">
        <w:rPr>
          <w:rFonts w:ascii="Gill Sans MT" w:hAnsi="Gill Sans MT"/>
          <w:sz w:val="20"/>
          <w:szCs w:val="20"/>
        </w:rPr>
        <w:t xml:space="preserve"> report.</w:t>
      </w:r>
    </w:p>
    <w:p w14:paraId="6A66B22D" w14:textId="2E55C250" w:rsidR="00247134" w:rsidRDefault="0058382A">
      <w:pPr>
        <w:rPr>
          <w:rFonts w:ascii="Gill Sans MT" w:hAnsi="Gill Sans MT"/>
          <w:sz w:val="20"/>
          <w:szCs w:val="20"/>
        </w:rPr>
      </w:pPr>
      <w:r>
        <w:rPr>
          <w:rFonts w:ascii="Gill Sans MT" w:hAnsi="Gill Sans MT"/>
          <w:sz w:val="20"/>
          <w:szCs w:val="20"/>
        </w:rPr>
        <w:t xml:space="preserve">I had five months </w:t>
      </w:r>
      <w:r w:rsidR="00D7408D">
        <w:rPr>
          <w:rFonts w:ascii="Gill Sans MT" w:hAnsi="Gill Sans MT"/>
          <w:sz w:val="20"/>
          <w:szCs w:val="20"/>
        </w:rPr>
        <w:t>to do the programming.</w:t>
      </w:r>
      <w:r w:rsidR="00BE5246">
        <w:rPr>
          <w:rFonts w:ascii="Gill Sans MT" w:hAnsi="Gill Sans MT"/>
          <w:sz w:val="20"/>
          <w:szCs w:val="20"/>
        </w:rPr>
        <w:t xml:space="preserve"> I used Visual Studio Code as my IDE and the languages I used were HTML, CSS and a bit of JS.</w:t>
      </w:r>
    </w:p>
    <w:p w14:paraId="11FBA5EE" w14:textId="22A8DBA9" w:rsidR="00BE5246" w:rsidRDefault="00BE5246">
      <w:pPr>
        <w:rPr>
          <w:rFonts w:ascii="Gill Sans MT" w:hAnsi="Gill Sans MT"/>
          <w:sz w:val="20"/>
          <w:szCs w:val="20"/>
        </w:rPr>
      </w:pPr>
      <w:r>
        <w:rPr>
          <w:rFonts w:ascii="Gill Sans MT" w:hAnsi="Gill Sans MT"/>
          <w:sz w:val="20"/>
          <w:szCs w:val="20"/>
        </w:rPr>
        <w:t xml:space="preserve">The Timetable from the initial concept </w:t>
      </w:r>
      <w:r w:rsidR="00A57E01">
        <w:rPr>
          <w:rFonts w:ascii="Gill Sans MT" w:hAnsi="Gill Sans MT"/>
          <w:sz w:val="20"/>
          <w:szCs w:val="20"/>
        </w:rPr>
        <w:t xml:space="preserve">had to be redone three times. I also created an </w:t>
      </w:r>
      <w:r w:rsidR="00CA74F0">
        <w:rPr>
          <w:rFonts w:ascii="Gill Sans MT" w:hAnsi="Gill Sans MT"/>
          <w:sz w:val="20"/>
          <w:szCs w:val="20"/>
        </w:rPr>
        <w:t>amendment for some of the style elements which I altered or added.</w:t>
      </w:r>
    </w:p>
    <w:p w14:paraId="76E7E124" w14:textId="77777777" w:rsidR="003D1B04" w:rsidRPr="00A42CD4" w:rsidRDefault="00846AA9" w:rsidP="00793D4E">
      <w:pPr>
        <w:pStyle w:val="Heading2"/>
      </w:pPr>
      <w:r w:rsidRPr="00A42CD4">
        <w:t>Result</w:t>
      </w:r>
    </w:p>
    <w:p w14:paraId="38B5214F" w14:textId="6A9BBE05" w:rsidR="003D1B04" w:rsidRPr="00A42CD4" w:rsidRDefault="00A87553">
      <w:pPr>
        <w:rPr>
          <w:rFonts w:ascii="Gill Sans MT" w:hAnsi="Gill Sans MT"/>
          <w:sz w:val="20"/>
          <w:szCs w:val="20"/>
        </w:rPr>
      </w:pPr>
      <w:r>
        <w:rPr>
          <w:rFonts w:ascii="Gill Sans MT" w:hAnsi="Gill Sans MT"/>
          <w:sz w:val="20"/>
          <w:szCs w:val="20"/>
        </w:rPr>
        <w:t xml:space="preserve">A simple Website was </w:t>
      </w:r>
      <w:r w:rsidR="00CB51D4">
        <w:rPr>
          <w:rFonts w:ascii="Gill Sans MT" w:hAnsi="Gill Sans MT"/>
          <w:sz w:val="20"/>
          <w:szCs w:val="20"/>
        </w:rPr>
        <w:t>created;</w:t>
      </w:r>
      <w:r>
        <w:rPr>
          <w:rFonts w:ascii="Gill Sans MT" w:hAnsi="Gill Sans MT"/>
          <w:sz w:val="20"/>
          <w:szCs w:val="20"/>
        </w:rPr>
        <w:t xml:space="preserve"> it has a functioning navigation and </w:t>
      </w:r>
      <w:r w:rsidR="00CB51D4">
        <w:rPr>
          <w:rFonts w:ascii="Gill Sans MT" w:hAnsi="Gill Sans MT"/>
          <w:sz w:val="20"/>
          <w:szCs w:val="20"/>
        </w:rPr>
        <w:t xml:space="preserve">language switcher. I was able to meet every acceptance criterion, and I was able to achieve my own Goals as well. The Presentation went </w:t>
      </w:r>
      <w:proofErr w:type="gramStart"/>
      <w:r w:rsidR="00CB51D4">
        <w:rPr>
          <w:rFonts w:ascii="Gill Sans MT" w:hAnsi="Gill Sans MT"/>
          <w:sz w:val="20"/>
          <w:szCs w:val="20"/>
        </w:rPr>
        <w:t>well</w:t>
      </w:r>
      <w:proofErr w:type="gramEnd"/>
      <w:r w:rsidR="00CB51D4">
        <w:rPr>
          <w:rFonts w:ascii="Gill Sans MT" w:hAnsi="Gill Sans MT"/>
          <w:sz w:val="20"/>
          <w:szCs w:val="20"/>
        </w:rPr>
        <w:t xml:space="preserve"> and the </w:t>
      </w:r>
      <w:r w:rsidR="008E5377">
        <w:rPr>
          <w:rFonts w:ascii="Gill Sans MT" w:hAnsi="Gill Sans MT"/>
          <w:sz w:val="20"/>
          <w:szCs w:val="20"/>
        </w:rPr>
        <w:t>audience was</w:t>
      </w:r>
      <w:r w:rsidR="00780788">
        <w:rPr>
          <w:rFonts w:ascii="Gill Sans MT" w:hAnsi="Gill Sans MT"/>
          <w:sz w:val="20"/>
          <w:szCs w:val="20"/>
        </w:rPr>
        <w:t xml:space="preserve"> in the end</w:t>
      </w:r>
      <w:r w:rsidR="008E5377">
        <w:rPr>
          <w:rFonts w:ascii="Gill Sans MT" w:hAnsi="Gill Sans MT"/>
          <w:sz w:val="20"/>
          <w:szCs w:val="20"/>
        </w:rPr>
        <w:t xml:space="preserve"> </w:t>
      </w:r>
      <w:r w:rsidR="00185FF4">
        <w:rPr>
          <w:rFonts w:ascii="Gill Sans MT" w:hAnsi="Gill Sans MT"/>
          <w:sz w:val="20"/>
          <w:szCs w:val="20"/>
        </w:rPr>
        <w:t>happy</w:t>
      </w:r>
      <w:r w:rsidR="008E5377">
        <w:rPr>
          <w:rFonts w:ascii="Gill Sans MT" w:hAnsi="Gill Sans MT"/>
          <w:sz w:val="20"/>
          <w:szCs w:val="20"/>
        </w:rPr>
        <w:t xml:space="preserve"> with </w:t>
      </w:r>
      <w:r w:rsidR="00780788">
        <w:rPr>
          <w:rFonts w:ascii="Gill Sans MT" w:hAnsi="Gill Sans MT"/>
          <w:sz w:val="20"/>
          <w:szCs w:val="20"/>
        </w:rPr>
        <w:t>the result</w:t>
      </w:r>
      <w:r w:rsidR="008E5377">
        <w:rPr>
          <w:rFonts w:ascii="Gill Sans MT" w:hAnsi="Gill Sans MT"/>
          <w:sz w:val="20"/>
          <w:szCs w:val="20"/>
        </w:rPr>
        <w:t>.</w:t>
      </w:r>
    </w:p>
    <w:p w14:paraId="17CB97A9" w14:textId="77777777" w:rsidR="003D1B04" w:rsidRPr="00A42CD4" w:rsidRDefault="00944022" w:rsidP="00793D4E">
      <w:pPr>
        <w:pStyle w:val="Heading2"/>
      </w:pPr>
      <w:r w:rsidRPr="00A42CD4">
        <w:t xml:space="preserve">Findings / Insight </w:t>
      </w:r>
    </w:p>
    <w:p w14:paraId="7885FE91" w14:textId="5DDC1C20" w:rsidR="00793D4E" w:rsidRPr="00A42CD4" w:rsidRDefault="00185FF4">
      <w:pPr>
        <w:rPr>
          <w:rFonts w:ascii="Gill Sans MT" w:hAnsi="Gill Sans MT"/>
          <w:sz w:val="20"/>
          <w:szCs w:val="20"/>
        </w:rPr>
      </w:pPr>
      <w:r>
        <w:rPr>
          <w:rFonts w:ascii="Gill Sans MT" w:hAnsi="Gill Sans MT"/>
          <w:sz w:val="20"/>
          <w:szCs w:val="20"/>
        </w:rPr>
        <w:t xml:space="preserve">I had made the language switcher very </w:t>
      </w:r>
      <w:r w:rsidR="00FF323F">
        <w:rPr>
          <w:rFonts w:ascii="Gill Sans MT" w:hAnsi="Gill Sans MT"/>
          <w:sz w:val="20"/>
          <w:szCs w:val="20"/>
        </w:rPr>
        <w:t xml:space="preserve">data intensive, since I created two .html Files </w:t>
      </w:r>
      <w:r w:rsidR="00FF323F">
        <w:rPr>
          <w:rFonts w:ascii="Gill Sans MT" w:hAnsi="Gill Sans MT"/>
          <w:sz w:val="20"/>
          <w:szCs w:val="20"/>
        </w:rPr>
        <w:t>per subpage</w:t>
      </w:r>
      <w:r w:rsidR="00FF323F">
        <w:rPr>
          <w:rFonts w:ascii="Gill Sans MT" w:hAnsi="Gill Sans MT"/>
          <w:sz w:val="20"/>
          <w:szCs w:val="20"/>
        </w:rPr>
        <w:t xml:space="preserve">. </w:t>
      </w:r>
      <w:r w:rsidR="00DD6F17">
        <w:rPr>
          <w:rFonts w:ascii="Gill Sans MT" w:hAnsi="Gill Sans MT"/>
          <w:sz w:val="20"/>
          <w:szCs w:val="20"/>
        </w:rPr>
        <w:t>Additionally,</w:t>
      </w:r>
      <w:r w:rsidR="00FF323F">
        <w:rPr>
          <w:rFonts w:ascii="Gill Sans MT" w:hAnsi="Gill Sans MT"/>
          <w:sz w:val="20"/>
          <w:szCs w:val="20"/>
        </w:rPr>
        <w:t xml:space="preserve"> I created for each Subpage their own .css File instead of creating one global CSS</w:t>
      </w:r>
      <w:r w:rsidR="004F300D">
        <w:rPr>
          <w:rFonts w:ascii="Gill Sans MT" w:hAnsi="Gill Sans MT"/>
          <w:sz w:val="20"/>
          <w:szCs w:val="20"/>
        </w:rPr>
        <w:t xml:space="preserve">. In hindsight I could have </w:t>
      </w:r>
      <w:r w:rsidR="00DD6F17">
        <w:rPr>
          <w:rFonts w:ascii="Gill Sans MT" w:hAnsi="Gill Sans MT"/>
          <w:sz w:val="20"/>
          <w:szCs w:val="20"/>
        </w:rPr>
        <w:t>implemented this functionality better, but I have learned a lot from these Mistakes.</w:t>
      </w:r>
    </w:p>
    <w:p w14:paraId="4783E827" w14:textId="77777777" w:rsidR="001D141D" w:rsidRPr="00A42CD4" w:rsidRDefault="001D141D">
      <w:pPr>
        <w:rPr>
          <w:rFonts w:ascii="Gill Sans MT" w:hAnsi="Gill Sans MT"/>
          <w:sz w:val="20"/>
          <w:szCs w:val="20"/>
        </w:rPr>
        <w:sectPr w:rsidR="001D141D" w:rsidRPr="00A42CD4" w:rsidSect="001D141D">
          <w:type w:val="continuous"/>
          <w:pgSz w:w="11906" w:h="16838"/>
          <w:pgMar w:top="1418" w:right="851" w:bottom="907" w:left="1701" w:header="709" w:footer="709" w:gutter="0"/>
          <w:cols w:num="2" w:space="566"/>
          <w:docGrid w:linePitch="360"/>
        </w:sectPr>
      </w:pPr>
      <w:r w:rsidRPr="00A42CD4">
        <w:rPr>
          <w:rFonts w:ascii="Gill Sans MT" w:hAnsi="Gill Sans MT"/>
          <w:sz w:val="20"/>
          <w:szCs w:val="20"/>
        </w:rPr>
        <w:t>.</w:t>
      </w:r>
    </w:p>
    <w:p w14:paraId="5ECD66BC" w14:textId="77777777" w:rsidR="003C1213" w:rsidRPr="00FD1004" w:rsidRDefault="003C1213" w:rsidP="00F75F95">
      <w:pPr>
        <w:rPr>
          <w:rFonts w:ascii="Gill Sans MT" w:hAnsi="Gill Sans MT"/>
        </w:rPr>
      </w:pPr>
    </w:p>
    <w:p w14:paraId="1C68E016" w14:textId="32ABA423" w:rsidR="0022128E" w:rsidRPr="00A42CD4" w:rsidRDefault="0022128E" w:rsidP="0022128E">
      <w:pPr>
        <w:keepNext/>
      </w:pPr>
      <w:r w:rsidRPr="00A42CD4">
        <w:rPr>
          <w:rFonts w:ascii="Gill Sans MT" w:hAnsi="Gill Sans MT"/>
          <w:lang w:eastAsia="de-CH"/>
        </w:rPr>
        <w:drawing>
          <wp:inline distT="0" distB="0" distL="0" distR="0" wp14:anchorId="2E99AC93" wp14:editId="7A6F9C32">
            <wp:extent cx="5151947" cy="2682240"/>
            <wp:effectExtent l="0" t="0" r="0" b="3810"/>
            <wp:docPr id="3" name="Grafik 3" descr="A group of people standing on a beac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fik 3" descr="A group of people standing on a beach&#10;&#10;AI-generated content may be incorrect.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8246" cy="26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97425" w14:textId="1392ED67" w:rsidR="0022128E" w:rsidRPr="008A42A1" w:rsidRDefault="0022128E" w:rsidP="0022128E">
      <w:pPr>
        <w:pStyle w:val="Caption"/>
        <w:rPr>
          <w:rFonts w:ascii="Gill Sans MT" w:hAnsi="Gill Sans MT"/>
        </w:rPr>
      </w:pPr>
      <w:r w:rsidRPr="00A42CD4">
        <w:rPr>
          <w:rFonts w:ascii="Gill Sans MT" w:hAnsi="Gill Sans MT"/>
        </w:rPr>
        <w:t xml:space="preserve">Abb. 1: </w:t>
      </w:r>
      <w:r w:rsidR="00850FFE">
        <w:rPr>
          <w:rFonts w:ascii="Gill Sans MT" w:hAnsi="Gill Sans MT"/>
        </w:rPr>
        <w:t>Frontpage of my first</w:t>
      </w:r>
      <w:r w:rsidRPr="00A42CD4">
        <w:rPr>
          <w:rFonts w:ascii="Gill Sans MT" w:hAnsi="Gill Sans MT"/>
        </w:rPr>
        <w:t xml:space="preserve"> </w:t>
      </w:r>
      <w:proofErr w:type="spellStart"/>
      <w:r w:rsidRPr="00A42CD4">
        <w:rPr>
          <w:rFonts w:ascii="Gill Sans MT" w:hAnsi="Gill Sans MT"/>
        </w:rPr>
        <w:t>Webseite</w:t>
      </w:r>
      <w:proofErr w:type="spellEnd"/>
      <w:r w:rsidRPr="00A42CD4">
        <w:rPr>
          <w:rFonts w:ascii="Gill Sans MT" w:hAnsi="Gill Sans MT"/>
        </w:rPr>
        <w:t>.</w:t>
      </w:r>
    </w:p>
    <w:sectPr w:rsidR="0022128E" w:rsidRPr="008A42A1" w:rsidSect="001D141D">
      <w:type w:val="continuous"/>
      <w:pgSz w:w="11906" w:h="16838"/>
      <w:pgMar w:top="1418" w:right="851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5999D2E" w14:textId="77777777" w:rsidR="00320DBF" w:rsidRPr="00A42CD4" w:rsidRDefault="00320DBF" w:rsidP="000D291E">
      <w:pPr>
        <w:spacing w:after="0" w:line="240" w:lineRule="auto"/>
      </w:pPr>
      <w:r w:rsidRPr="00A42CD4">
        <w:separator/>
      </w:r>
    </w:p>
  </w:endnote>
  <w:endnote w:type="continuationSeparator" w:id="0">
    <w:p w14:paraId="5E3E5DF7" w14:textId="77777777" w:rsidR="00320DBF" w:rsidRPr="00A42CD4" w:rsidRDefault="00320DBF" w:rsidP="000D291E">
      <w:pPr>
        <w:spacing w:after="0" w:line="240" w:lineRule="auto"/>
      </w:pPr>
      <w:r w:rsidRPr="00A42CD4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707BB1" w14:textId="760E6175" w:rsidR="00155BC5" w:rsidRPr="00127B18" w:rsidRDefault="00127B18" w:rsidP="001D141D">
    <w:pPr>
      <w:pStyle w:val="Footer"/>
      <w:pBdr>
        <w:top w:val="single" w:sz="4" w:space="1" w:color="auto"/>
      </w:pBdr>
      <w:rPr>
        <w:rFonts w:ascii="Gill Sans MT" w:hAnsi="Gill Sans MT"/>
        <w:sz w:val="18"/>
        <w:lang w:val="en-CH"/>
      </w:rPr>
    </w:pPr>
    <w:proofErr w:type="spellStart"/>
    <w:r>
      <w:rPr>
        <w:rFonts w:ascii="Gill Sans MT" w:hAnsi="Gill Sans MT"/>
        <w:sz w:val="18"/>
        <w:lang w:val="en-CH"/>
      </w:rPr>
      <w:t>Project_Abstract_</w:t>
    </w:r>
    <w:r w:rsidR="00106053">
      <w:rPr>
        <w:rFonts w:ascii="Gill Sans MT" w:hAnsi="Gill Sans MT"/>
        <w:sz w:val="18"/>
        <w:lang w:val="en-CH"/>
      </w:rPr>
      <w:t>Introduction</w:t>
    </w:r>
    <w:r>
      <w:rPr>
        <w:rFonts w:ascii="Gill Sans MT" w:hAnsi="Gill Sans MT"/>
        <w:sz w:val="18"/>
        <w:lang w:val="en-CH"/>
      </w:rPr>
      <w:t>Webseite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6698665" w14:textId="77777777" w:rsidR="00320DBF" w:rsidRPr="00A42CD4" w:rsidRDefault="00320DBF" w:rsidP="000D291E">
      <w:pPr>
        <w:spacing w:after="0" w:line="240" w:lineRule="auto"/>
      </w:pPr>
      <w:r w:rsidRPr="00A42CD4">
        <w:separator/>
      </w:r>
    </w:p>
  </w:footnote>
  <w:footnote w:type="continuationSeparator" w:id="0">
    <w:p w14:paraId="248AAB74" w14:textId="77777777" w:rsidR="00320DBF" w:rsidRPr="00A42CD4" w:rsidRDefault="00320DBF" w:rsidP="000D291E">
      <w:pPr>
        <w:spacing w:after="0" w:line="240" w:lineRule="auto"/>
      </w:pPr>
      <w:r w:rsidRPr="00A42CD4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31"/>
      <w:gridCol w:w="4531"/>
    </w:tblGrid>
    <w:tr w:rsidR="005034A3" w:rsidRPr="00A42CD4" w14:paraId="40A0C125" w14:textId="77777777" w:rsidTr="006715E1">
      <w:tc>
        <w:tcPr>
          <w:tcW w:w="4531" w:type="dxa"/>
        </w:tcPr>
        <w:p w14:paraId="18E86DBF" w14:textId="77777777" w:rsidR="005034A3" w:rsidRPr="00A42CD4" w:rsidRDefault="00DD4EA2" w:rsidP="005034A3">
          <w:pPr>
            <w:rPr>
              <w:rFonts w:ascii="Gill Sans MT" w:hAnsi="Gill Sans MT"/>
            </w:rPr>
          </w:pPr>
          <w:r w:rsidRPr="00A42CD4">
            <w:rPr>
              <w:rFonts w:ascii="Gill Sans MT" w:hAnsi="Gill Sans MT"/>
            </w:rPr>
            <w:t>Bächler Naomi</w:t>
          </w:r>
        </w:p>
        <w:p w14:paraId="27C6EEB6" w14:textId="77777777" w:rsidR="005034A3" w:rsidRPr="00A42CD4" w:rsidRDefault="008925FF" w:rsidP="005034A3">
          <w:pPr>
            <w:rPr>
              <w:rFonts w:ascii="Gill Sans MT" w:hAnsi="Gill Sans MT"/>
            </w:rPr>
          </w:pPr>
          <w:r w:rsidRPr="00A42CD4">
            <w:rPr>
              <w:rFonts w:ascii="Gill Sans MT" w:hAnsi="Gill Sans MT"/>
            </w:rPr>
            <w:t>IM</w:t>
          </w:r>
          <w:r w:rsidR="00D46F52" w:rsidRPr="00A42CD4">
            <w:rPr>
              <w:rFonts w:ascii="Gill Sans MT" w:hAnsi="Gill Sans MT"/>
            </w:rPr>
            <w:t>23A</w:t>
          </w:r>
        </w:p>
        <w:p w14:paraId="15C08A0C" w14:textId="00984BDC" w:rsidR="005034A3" w:rsidRPr="00A42CD4" w:rsidRDefault="00320DBF" w:rsidP="005034A3">
          <w:pPr>
            <w:rPr>
              <w:rFonts w:ascii="Gill Sans MT" w:hAnsi="Gill Sans MT"/>
            </w:rPr>
          </w:pPr>
          <w:r w:rsidRPr="00A42CD4">
            <w:rPr>
              <w:rFonts w:ascii="Gill Sans MT" w:hAnsi="Gill Sans MT"/>
            </w:rPr>
            <w:t>HS 2023 (08.23 -01.24)</w:t>
          </w:r>
        </w:p>
        <w:p w14:paraId="167C9E3E" w14:textId="34672E82" w:rsidR="001D141D" w:rsidRPr="00A42CD4" w:rsidRDefault="00320DBF" w:rsidP="005034A3">
          <w:pPr>
            <w:rPr>
              <w:rFonts w:ascii="Gill Sans MT" w:hAnsi="Gill Sans MT"/>
            </w:rPr>
          </w:pPr>
          <w:r w:rsidRPr="00A42CD4">
            <w:rPr>
              <w:rFonts w:ascii="Gill Sans MT" w:hAnsi="Gill Sans MT"/>
            </w:rPr>
            <w:t xml:space="preserve">45h </w:t>
          </w:r>
          <w:r w:rsidR="00FE67E0" w:rsidRPr="00A42CD4">
            <w:rPr>
              <w:rFonts w:ascii="Gill Sans MT" w:hAnsi="Gill Sans MT"/>
            </w:rPr>
            <w:t>Project work</w:t>
          </w:r>
        </w:p>
      </w:tc>
      <w:tc>
        <w:tcPr>
          <w:tcW w:w="4531" w:type="dxa"/>
        </w:tcPr>
        <w:p w14:paraId="45CF669F" w14:textId="77777777" w:rsidR="005034A3" w:rsidRPr="00A42CD4" w:rsidRDefault="001D141D" w:rsidP="005034A3">
          <w:pPr>
            <w:jc w:val="right"/>
            <w:rPr>
              <w:rFonts w:ascii="Gill Sans MT" w:hAnsi="Gill Sans MT"/>
            </w:rPr>
          </w:pPr>
          <w:r w:rsidRPr="00A42CD4">
            <w:drawing>
              <wp:inline distT="0" distB="0" distL="0" distR="0" wp14:anchorId="4AB91033" wp14:editId="38AF4BAB">
                <wp:extent cx="1786250" cy="900000"/>
                <wp:effectExtent l="0" t="0" r="5080" b="0"/>
                <wp:docPr id="4" name="Grafik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86250" cy="90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721E8B0B" w14:textId="77777777" w:rsidR="005034A3" w:rsidRPr="00A42CD4" w:rsidRDefault="005034A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5673E29"/>
    <w:multiLevelType w:val="multilevel"/>
    <w:tmpl w:val="E2A8C7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431040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DBF"/>
    <w:rsid w:val="00004C3B"/>
    <w:rsid w:val="00063D89"/>
    <w:rsid w:val="000D291E"/>
    <w:rsid w:val="000E2074"/>
    <w:rsid w:val="000F27F5"/>
    <w:rsid w:val="00106053"/>
    <w:rsid w:val="00127B18"/>
    <w:rsid w:val="00155BC5"/>
    <w:rsid w:val="00185FF4"/>
    <w:rsid w:val="001931A9"/>
    <w:rsid w:val="001A2133"/>
    <w:rsid w:val="001D141D"/>
    <w:rsid w:val="0022128E"/>
    <w:rsid w:val="00247134"/>
    <w:rsid w:val="0027527F"/>
    <w:rsid w:val="002831A8"/>
    <w:rsid w:val="00290116"/>
    <w:rsid w:val="00300EC3"/>
    <w:rsid w:val="00320DBF"/>
    <w:rsid w:val="00353667"/>
    <w:rsid w:val="00365543"/>
    <w:rsid w:val="003B3B70"/>
    <w:rsid w:val="003C1213"/>
    <w:rsid w:val="003C2CC7"/>
    <w:rsid w:val="003D1B04"/>
    <w:rsid w:val="003E4B8D"/>
    <w:rsid w:val="004214CB"/>
    <w:rsid w:val="00443AC2"/>
    <w:rsid w:val="004A23A5"/>
    <w:rsid w:val="004F1DD3"/>
    <w:rsid w:val="004F300D"/>
    <w:rsid w:val="005034A3"/>
    <w:rsid w:val="00575A81"/>
    <w:rsid w:val="0058382A"/>
    <w:rsid w:val="005B4D04"/>
    <w:rsid w:val="006708EB"/>
    <w:rsid w:val="006A361D"/>
    <w:rsid w:val="006A7111"/>
    <w:rsid w:val="006D7FB6"/>
    <w:rsid w:val="006F76B3"/>
    <w:rsid w:val="00725B3F"/>
    <w:rsid w:val="00770C6C"/>
    <w:rsid w:val="00771C56"/>
    <w:rsid w:val="00776442"/>
    <w:rsid w:val="00776617"/>
    <w:rsid w:val="00780788"/>
    <w:rsid w:val="00793D4E"/>
    <w:rsid w:val="0081542C"/>
    <w:rsid w:val="00832856"/>
    <w:rsid w:val="00846AA9"/>
    <w:rsid w:val="00850FFE"/>
    <w:rsid w:val="008925FF"/>
    <w:rsid w:val="008D6394"/>
    <w:rsid w:val="008E00CC"/>
    <w:rsid w:val="008E5377"/>
    <w:rsid w:val="00944022"/>
    <w:rsid w:val="009C250C"/>
    <w:rsid w:val="009C7760"/>
    <w:rsid w:val="00A42CD4"/>
    <w:rsid w:val="00A57E01"/>
    <w:rsid w:val="00A64DD7"/>
    <w:rsid w:val="00A87553"/>
    <w:rsid w:val="00AB5EF8"/>
    <w:rsid w:val="00B65316"/>
    <w:rsid w:val="00B74A1D"/>
    <w:rsid w:val="00BD665B"/>
    <w:rsid w:val="00BE5246"/>
    <w:rsid w:val="00C76849"/>
    <w:rsid w:val="00CA74F0"/>
    <w:rsid w:val="00CB51D4"/>
    <w:rsid w:val="00CB606F"/>
    <w:rsid w:val="00CD2C29"/>
    <w:rsid w:val="00D02B08"/>
    <w:rsid w:val="00D46F52"/>
    <w:rsid w:val="00D71FBD"/>
    <w:rsid w:val="00D7408D"/>
    <w:rsid w:val="00D818C8"/>
    <w:rsid w:val="00D81A1E"/>
    <w:rsid w:val="00D93131"/>
    <w:rsid w:val="00DC28EE"/>
    <w:rsid w:val="00DD4EA2"/>
    <w:rsid w:val="00DD6F17"/>
    <w:rsid w:val="00EF4527"/>
    <w:rsid w:val="00F7348C"/>
    <w:rsid w:val="00F75F95"/>
    <w:rsid w:val="00F97A70"/>
    <w:rsid w:val="00FA44D3"/>
    <w:rsid w:val="00FE67E0"/>
    <w:rsid w:val="00FF3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8F969E"/>
  <w15:chartTrackingRefBased/>
  <w15:docId w15:val="{AFE91C46-C01C-4D16-BE0A-D674545A7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0D291E"/>
    <w:pPr>
      <w:keepNext/>
      <w:keepLines/>
      <w:spacing w:before="240" w:after="0"/>
      <w:outlineLvl w:val="0"/>
    </w:pPr>
    <w:rPr>
      <w:rFonts w:ascii="Gill Sans MT" w:eastAsiaTheme="majorEastAsia" w:hAnsi="Gill Sans MT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3D4E"/>
    <w:pPr>
      <w:keepNext/>
      <w:keepLines/>
      <w:spacing w:before="40" w:after="0"/>
      <w:outlineLvl w:val="1"/>
    </w:pPr>
    <w:rPr>
      <w:rFonts w:ascii="Gill Sans MT" w:eastAsiaTheme="majorEastAsia" w:hAnsi="Gill Sans MT" w:cstheme="majorBidi"/>
      <w:b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D291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91E"/>
  </w:style>
  <w:style w:type="paragraph" w:styleId="Footer">
    <w:name w:val="footer"/>
    <w:basedOn w:val="Normal"/>
    <w:link w:val="FooterChar"/>
    <w:uiPriority w:val="99"/>
    <w:unhideWhenUsed/>
    <w:rsid w:val="000D291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91E"/>
  </w:style>
  <w:style w:type="table" w:styleId="TableGrid">
    <w:name w:val="Table Grid"/>
    <w:basedOn w:val="TableNormal"/>
    <w:uiPriority w:val="39"/>
    <w:rsid w:val="000D29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0D291E"/>
    <w:rPr>
      <w:rFonts w:ascii="Gill Sans MT" w:eastAsiaTheme="majorEastAsia" w:hAnsi="Gill Sans MT" w:cstheme="majorBidi"/>
      <w:b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0D291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793D4E"/>
    <w:rPr>
      <w:rFonts w:ascii="Gill Sans MT" w:eastAsiaTheme="majorEastAsia" w:hAnsi="Gill Sans MT" w:cstheme="majorBidi"/>
      <w:b/>
      <w:sz w:val="24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heer\Downloads\naomibaechler\app-nb\web-ncb\public\docs\IMS_Project-Abstract_Vorlage_E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546a2ee-eb37-41d3-a3ba-7ab131823fca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CF6A5C731D7F3646A07190ED9A295BB1" ma:contentTypeVersion="14" ma:contentTypeDescription="Ein neues Dokument erstellen." ma:contentTypeScope="" ma:versionID="b8c3d63a241941382d30457ff284a14e">
  <xsd:schema xmlns:xsd="http://www.w3.org/2001/XMLSchema" xmlns:xs="http://www.w3.org/2001/XMLSchema" xmlns:p="http://schemas.microsoft.com/office/2006/metadata/properties" xmlns:ns3="7546a2ee-eb37-41d3-a3ba-7ab131823fca" xmlns:ns4="3d8b8311-4de8-46cf-846f-b3000da67071" targetNamespace="http://schemas.microsoft.com/office/2006/metadata/properties" ma:root="true" ma:fieldsID="b84f2a9beb9239b3a4287c4d6938f380" ns3:_="" ns4:_="">
    <xsd:import namespace="7546a2ee-eb37-41d3-a3ba-7ab131823fca"/>
    <xsd:import namespace="3d8b8311-4de8-46cf-846f-b3000da6707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SystemTags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546a2ee-eb37-41d3-a3ba-7ab131823fc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AutoTags" ma:index="17" nillable="true" ma:displayName="Tags" ma:internalName="MediaServiceAutoTags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ystemTags" ma:index="20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8b8311-4de8-46cf-846f-b3000da67071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Freigabehinweis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D2AB821-C330-4340-BF67-02BDF3AD2D33}">
  <ds:schemaRefs>
    <ds:schemaRef ds:uri="http://schemas.microsoft.com/office/2006/documentManagement/types"/>
    <ds:schemaRef ds:uri="http://www.w3.org/XML/1998/namespace"/>
    <ds:schemaRef ds:uri="http://schemas.microsoft.com/office/2006/metadata/properties"/>
    <ds:schemaRef ds:uri="http://purl.org/dc/dcmitype/"/>
    <ds:schemaRef ds:uri="http://purl.org/dc/elements/1.1/"/>
    <ds:schemaRef ds:uri="http://purl.org/dc/terms/"/>
    <ds:schemaRef ds:uri="http://schemas.microsoft.com/office/infopath/2007/PartnerControls"/>
    <ds:schemaRef ds:uri="http://schemas.openxmlformats.org/package/2006/metadata/core-properties"/>
    <ds:schemaRef ds:uri="3d8b8311-4de8-46cf-846f-b3000da67071"/>
    <ds:schemaRef ds:uri="7546a2ee-eb37-41d3-a3ba-7ab131823fca"/>
  </ds:schemaRefs>
</ds:datastoreItem>
</file>

<file path=customXml/itemProps2.xml><?xml version="1.0" encoding="utf-8"?>
<ds:datastoreItem xmlns:ds="http://schemas.openxmlformats.org/officeDocument/2006/customXml" ds:itemID="{D0DA2783-196B-47B9-8002-576A3BE63A1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5565E2E-7637-4618-A8C4-EB7AB64C955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546a2ee-eb37-41d3-a3ba-7ab131823fca"/>
    <ds:schemaRef ds:uri="3d8b8311-4de8-46cf-846f-b3000da6707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IMS_Project-Abstract_Vorlage_E.dotx</Template>
  <TotalTime>0</TotalTime>
  <Pages>1</Pages>
  <Words>274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Project Abstract</vt:lpstr>
    </vt:vector>
  </TitlesOfParts>
  <Company/>
  <LinksUpToDate>false</LinksUpToDate>
  <CharactersWithSpaces>1839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Abstract</dc:title>
  <dc:subject/>
  <dc:creator>theer</dc:creator>
  <cp:keywords/>
  <dc:description/>
  <cp:lastModifiedBy>Bächler Naomi IMS</cp:lastModifiedBy>
  <cp:revision>2</cp:revision>
  <cp:lastPrinted>2024-02-28T06:58:00Z</cp:lastPrinted>
  <dcterms:created xsi:type="dcterms:W3CDTF">2025-08-13T13:31:00Z</dcterms:created>
  <dcterms:modified xsi:type="dcterms:W3CDTF">2025-08-13T13:31:00Z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0x010100CF6A5C731D7F3646A07190ED9A295BB1</vt:lpwstr>
  </property>
  <property fmtid="{D5CDD505-2E9C-101B-9397-08002B2CF9AE}" pid="3" name="Order">
    <vt:r8>8539200</vt:r8>
  </property>
  <property fmtid="{D5CDD505-2E9C-101B-9397-08002B2CF9AE}" pid="4" name="MediaServiceImageTags">
    <vt:lpwstr/>
  </property>
  <property fmtid="{D5CDD505-2E9C-101B-9397-08002B2CF9AE}" pid="5" name="ComplianceAsset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xd_Signature">
    <vt:bool>false</vt:bool>
  </property>
  <property fmtid="{D5CDD505-2E9C-101B-9397-08002B2CF9AE}" pid="9" name="xd_ProgID">
    <vt:lpwstr/>
  </property>
  <property fmtid="{D5CDD505-2E9C-101B-9397-08002B2CF9AE}" pid="10" name="TemplateUrl">
    <vt:lpwstr/>
  </property>
</Properties>
</file>